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C972E" w14:textId="77777777" w:rsidR="00831FE2" w:rsidRDefault="00000000">
      <w:pPr>
        <w:pStyle w:val="Sansinterligne"/>
      </w:pPr>
      <w:r>
        <w:rPr>
          <w:noProof/>
        </w:rPr>
        <mc:AlternateContent>
          <mc:Choice Requires="wpg">
            <w:drawing>
              <wp:anchor distT="0" distB="0" distL="114300" distR="114300" simplePos="0" relativeHeight="251673600" behindDoc="1" locked="0" layoutInCell="1" allowOverlap="1" wp14:anchorId="5B8A628A" wp14:editId="66F3317B">
                <wp:simplePos x="0" y="0"/>
                <wp:positionH relativeFrom="page">
                  <wp:posOffset>311152</wp:posOffset>
                </wp:positionH>
                <wp:positionV relativeFrom="page">
                  <wp:posOffset>251460</wp:posOffset>
                </wp:positionV>
                <wp:extent cx="2557777" cy="9547863"/>
                <wp:effectExtent l="0" t="0" r="0" b="15237"/>
                <wp:wrapNone/>
                <wp:docPr id="1392322574" name="Groupe 14"/>
                <wp:cNvGraphicFramePr/>
                <a:graphic xmlns:a="http://schemas.openxmlformats.org/drawingml/2006/main">
                  <a:graphicData uri="http://schemas.microsoft.com/office/word/2010/wordprocessingGroup">
                    <wpg:wgp>
                      <wpg:cNvGrpSpPr/>
                      <wpg:grpSpPr>
                        <a:xfrm>
                          <a:off x="0" y="0"/>
                          <a:ext cx="2557777" cy="9547863"/>
                          <a:chOff x="0" y="0"/>
                          <a:chExt cx="2557777" cy="9547863"/>
                        </a:xfrm>
                      </wpg:grpSpPr>
                      <wps:wsp>
                        <wps:cNvPr id="1138227390" name="Rectangle 15"/>
                        <wps:cNvSpPr/>
                        <wps:spPr>
                          <a:xfrm>
                            <a:off x="0" y="0"/>
                            <a:ext cx="226734" cy="9547863"/>
                          </a:xfrm>
                          <a:prstGeom prst="rect">
                            <a:avLst/>
                          </a:prstGeom>
                          <a:solidFill>
                            <a:srgbClr val="44546A"/>
                          </a:solidFill>
                          <a:ln cap="flat">
                            <a:noFill/>
                            <a:prstDash val="solid"/>
                          </a:ln>
                        </wps:spPr>
                        <wps:bodyPr lIns="0" tIns="0" rIns="0" bIns="0"/>
                      </wps:wsp>
                      <wps:wsp>
                        <wps:cNvPr id="484162232" name="Pentagone 4"/>
                        <wps:cNvSpPr/>
                        <wps:spPr>
                          <a:xfrm>
                            <a:off x="0" y="1534701"/>
                            <a:ext cx="2557777" cy="577589"/>
                          </a:xfrm>
                          <a:custGeom>
                            <a:avLst>
                              <a:gd name="f8" fmla="val 50000"/>
                            </a:avLst>
                            <a:gdLst>
                              <a:gd name="f1" fmla="val 10800000"/>
                              <a:gd name="f2" fmla="val 5400000"/>
                              <a:gd name="f3" fmla="val 180"/>
                              <a:gd name="f4" fmla="val w"/>
                              <a:gd name="f5" fmla="val h"/>
                              <a:gd name="f6" fmla="val ss"/>
                              <a:gd name="f7" fmla="val 0"/>
                              <a:gd name="f8" fmla="val 50000"/>
                              <a:gd name="f9" fmla="+- 0 0 -360"/>
                              <a:gd name="f10" fmla="+- 0 0 -180"/>
                              <a:gd name="f11" fmla="abs f4"/>
                              <a:gd name="f12" fmla="abs f5"/>
                              <a:gd name="f13" fmla="abs f6"/>
                              <a:gd name="f14" fmla="val f7"/>
                              <a:gd name="f15" fmla="val f8"/>
                              <a:gd name="f16" fmla="*/ f9 f1 1"/>
                              <a:gd name="f17" fmla="*/ f10 f1 1"/>
                              <a:gd name="f18" fmla="?: f11 f4 1"/>
                              <a:gd name="f19" fmla="?: f12 f5 1"/>
                              <a:gd name="f20" fmla="?: f13 f6 1"/>
                              <a:gd name="f21" fmla="*/ f16 1 f3"/>
                              <a:gd name="f22" fmla="*/ f17 1 f3"/>
                              <a:gd name="f23" fmla="*/ f18 1 21600"/>
                              <a:gd name="f24" fmla="*/ f19 1 21600"/>
                              <a:gd name="f25" fmla="*/ 21600 f18 1"/>
                              <a:gd name="f26" fmla="*/ 21600 f19 1"/>
                              <a:gd name="f27" fmla="+- f21 0 f2"/>
                              <a:gd name="f28" fmla="+- f22 0 f2"/>
                              <a:gd name="f29" fmla="min f24 f23"/>
                              <a:gd name="f30" fmla="*/ f25 1 f20"/>
                              <a:gd name="f31" fmla="*/ f26 1 f20"/>
                              <a:gd name="f32" fmla="val f30"/>
                              <a:gd name="f33" fmla="val f31"/>
                              <a:gd name="f34" fmla="*/ f14 f29 1"/>
                              <a:gd name="f35" fmla="+- f33 0 f14"/>
                              <a:gd name="f36" fmla="+- f32 0 f14"/>
                              <a:gd name="f37" fmla="*/ f33 f29 1"/>
                              <a:gd name="f38" fmla="*/ f32 f29 1"/>
                              <a:gd name="f39" fmla="*/ f35 1 2"/>
                              <a:gd name="f40" fmla="min f36 f35"/>
                              <a:gd name="f41" fmla="+- f14 f39 0"/>
                              <a:gd name="f42" fmla="*/ f40 f15 1"/>
                              <a:gd name="f43" fmla="*/ f42 1 100000"/>
                              <a:gd name="f44" fmla="*/ f41 f29 1"/>
                              <a:gd name="f45" fmla="+- f32 0 f43"/>
                              <a:gd name="f46" fmla="+- f45 f32 0"/>
                              <a:gd name="f47" fmla="*/ f45 1 2"/>
                              <a:gd name="f48" fmla="*/ f45 f29 1"/>
                              <a:gd name="f49" fmla="*/ f46 1 2"/>
                              <a:gd name="f50" fmla="*/ f47 f29 1"/>
                              <a:gd name="f51" fmla="*/ f49 f29 1"/>
                            </a:gdLst>
                            <a:ahLst/>
                            <a:cxnLst>
                              <a:cxn ang="3cd4">
                                <a:pos x="hc" y="t"/>
                              </a:cxn>
                              <a:cxn ang="0">
                                <a:pos x="r" y="vc"/>
                              </a:cxn>
                              <a:cxn ang="cd4">
                                <a:pos x="hc" y="b"/>
                              </a:cxn>
                              <a:cxn ang="cd2">
                                <a:pos x="l" y="vc"/>
                              </a:cxn>
                              <a:cxn ang="f27">
                                <a:pos x="f50" y="f34"/>
                              </a:cxn>
                              <a:cxn ang="f28">
                                <a:pos x="f50" y="f37"/>
                              </a:cxn>
                            </a:cxnLst>
                            <a:rect l="f34" t="f34" r="f51" b="f37"/>
                            <a:pathLst>
                              <a:path>
                                <a:moveTo>
                                  <a:pt x="f34" y="f34"/>
                                </a:moveTo>
                                <a:lnTo>
                                  <a:pt x="f48" y="f34"/>
                                </a:lnTo>
                                <a:lnTo>
                                  <a:pt x="f38" y="f44"/>
                                </a:lnTo>
                                <a:lnTo>
                                  <a:pt x="f48" y="f37"/>
                                </a:lnTo>
                                <a:lnTo>
                                  <a:pt x="f34" y="f37"/>
                                </a:lnTo>
                                <a:close/>
                              </a:path>
                            </a:pathLst>
                          </a:custGeom>
                          <a:solidFill>
                            <a:srgbClr val="4472C4"/>
                          </a:solidFill>
                          <a:ln cap="flat">
                            <a:noFill/>
                            <a:prstDash val="solid"/>
                          </a:ln>
                        </wps:spPr>
                        <wps:txbx>
                          <w:txbxContent>
                            <w:p w14:paraId="4904DBDE" w14:textId="77777777" w:rsidR="00831FE2" w:rsidRDefault="00000000">
                              <w:pPr>
                                <w:pStyle w:val="Sansinterligne"/>
                                <w:jc w:val="right"/>
                              </w:pPr>
                              <w:r>
                                <w:rPr>
                                  <w:color w:val="FFFFFF"/>
                                  <w:sz w:val="28"/>
                                  <w:szCs w:val="28"/>
                                </w:rPr>
                                <w:t xml:space="preserve">     </w:t>
                              </w:r>
                            </w:p>
                          </w:txbxContent>
                        </wps:txbx>
                        <wps:bodyPr vert="horz" wrap="square" lIns="91440" tIns="0" rIns="182880" bIns="0" anchor="ctr" anchorCtr="0" compatLnSpc="1">
                          <a:noAutofit/>
                        </wps:bodyPr>
                      </wps:wsp>
                      <wpg:grpSp>
                        <wpg:cNvPr id="631079777" name="Groupe 17"/>
                        <wpg:cNvGrpSpPr/>
                        <wpg:grpSpPr>
                          <a:xfrm>
                            <a:off x="88806" y="4404801"/>
                            <a:ext cx="2397922" cy="5137484"/>
                            <a:chOff x="0" y="0"/>
                            <a:chExt cx="2397922" cy="5137484"/>
                          </a:xfrm>
                        </wpg:grpSpPr>
                        <wpg:grpSp>
                          <wpg:cNvPr id="1553139474" name="Groupe 18"/>
                          <wpg:cNvGrpSpPr/>
                          <wpg:grpSpPr>
                            <a:xfrm>
                              <a:off x="110908" y="0"/>
                              <a:ext cx="1923357" cy="5137484"/>
                              <a:chOff x="0" y="0"/>
                              <a:chExt cx="1923357" cy="5137484"/>
                            </a:xfrm>
                          </wpg:grpSpPr>
                          <wps:wsp>
                            <wps:cNvPr id="780588046" name="Forme libre 20"/>
                            <wps:cNvSpPr/>
                            <wps:spPr>
                              <a:xfrm>
                                <a:off x="419645" y="3300427"/>
                                <a:ext cx="355527" cy="1149793"/>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val f5"/>
                                  <a:gd name="f21" fmla="val f6"/>
                                  <a:gd name="f22" fmla="val f7"/>
                                  <a:gd name="f23" fmla="*/ f17 f0 1"/>
                                  <a:gd name="f24" fmla="+- f22 0 f20"/>
                                  <a:gd name="f25" fmla="+- f21 0 f20"/>
                                  <a:gd name="f26" fmla="*/ f23 1 f2"/>
                                  <a:gd name="f27" fmla="*/ f25 1 122"/>
                                  <a:gd name="f28" fmla="*/ f24 1 440"/>
                                  <a:gd name="f29" fmla="*/ 0 f25 1"/>
                                  <a:gd name="f30" fmla="*/ 0 f24 1"/>
                                  <a:gd name="f31" fmla="*/ 39 f25 1"/>
                                  <a:gd name="f32" fmla="*/ 152 f24 1"/>
                                  <a:gd name="f33" fmla="*/ 84 f25 1"/>
                                  <a:gd name="f34" fmla="*/ 304 f24 1"/>
                                  <a:gd name="f35" fmla="*/ 122 f25 1"/>
                                  <a:gd name="f36" fmla="*/ 417 f24 1"/>
                                  <a:gd name="f37" fmla="*/ 440 f24 1"/>
                                  <a:gd name="f38" fmla="*/ 76 f25 1"/>
                                  <a:gd name="f39" fmla="*/ 306 f24 1"/>
                                  <a:gd name="f40" fmla="*/ 180 f24 1"/>
                                  <a:gd name="f41" fmla="*/ 6 f25 1"/>
                                  <a:gd name="f42" fmla="*/ 53 f24 1"/>
                                  <a:gd name="f43" fmla="+- f26 0 f1"/>
                                  <a:gd name="f44" fmla="*/ f29 1 122"/>
                                  <a:gd name="f45" fmla="*/ f30 1 440"/>
                                  <a:gd name="f46" fmla="*/ f31 1 122"/>
                                  <a:gd name="f47" fmla="*/ f32 1 440"/>
                                  <a:gd name="f48" fmla="*/ f33 1 122"/>
                                  <a:gd name="f49" fmla="*/ f34 1 440"/>
                                  <a:gd name="f50" fmla="*/ f35 1 122"/>
                                  <a:gd name="f51" fmla="*/ f36 1 440"/>
                                  <a:gd name="f52" fmla="*/ f37 1 440"/>
                                  <a:gd name="f53" fmla="*/ f38 1 122"/>
                                  <a:gd name="f54" fmla="*/ f39 1 440"/>
                                  <a:gd name="f55" fmla="*/ f40 1 440"/>
                                  <a:gd name="f56" fmla="*/ f41 1 122"/>
                                  <a:gd name="f57" fmla="*/ f42 1 440"/>
                                  <a:gd name="f58" fmla="*/ 0 1 f27"/>
                                  <a:gd name="f59" fmla="*/ f21 1 f27"/>
                                  <a:gd name="f60" fmla="*/ 0 1 f28"/>
                                  <a:gd name="f61" fmla="*/ f22 1 f28"/>
                                  <a:gd name="f62" fmla="*/ f44 1 f27"/>
                                  <a:gd name="f63" fmla="*/ f45 1 f28"/>
                                  <a:gd name="f64" fmla="*/ f46 1 f27"/>
                                  <a:gd name="f65" fmla="*/ f47 1 f28"/>
                                  <a:gd name="f66" fmla="*/ f48 1 f27"/>
                                  <a:gd name="f67" fmla="*/ f49 1 f28"/>
                                  <a:gd name="f68" fmla="*/ f50 1 f27"/>
                                  <a:gd name="f69" fmla="*/ f51 1 f28"/>
                                  <a:gd name="f70" fmla="*/ f52 1 f28"/>
                                  <a:gd name="f71" fmla="*/ f53 1 f27"/>
                                  <a:gd name="f72" fmla="*/ f54 1 f28"/>
                                  <a:gd name="f73" fmla="*/ f55 1 f28"/>
                                  <a:gd name="f74" fmla="*/ f56 1 f27"/>
                                  <a:gd name="f75" fmla="*/ f57 1 f28"/>
                                  <a:gd name="f76" fmla="*/ f58 f18 1"/>
                                  <a:gd name="f77" fmla="*/ f59 f18 1"/>
                                  <a:gd name="f78" fmla="*/ f61 f19 1"/>
                                  <a:gd name="f79" fmla="*/ f60 f19 1"/>
                                  <a:gd name="f80" fmla="*/ f62 f18 1"/>
                                  <a:gd name="f81" fmla="*/ f63 f19 1"/>
                                  <a:gd name="f82" fmla="*/ f64 f18 1"/>
                                  <a:gd name="f83" fmla="*/ f65 f19 1"/>
                                  <a:gd name="f84" fmla="*/ f66 f18 1"/>
                                  <a:gd name="f85" fmla="*/ f67 f19 1"/>
                                  <a:gd name="f86" fmla="*/ f68 f18 1"/>
                                  <a:gd name="f87" fmla="*/ f69 f19 1"/>
                                  <a:gd name="f88" fmla="*/ f70 f19 1"/>
                                  <a:gd name="f89" fmla="*/ f71 f18 1"/>
                                  <a:gd name="f90" fmla="*/ f72 f19 1"/>
                                  <a:gd name="f91" fmla="*/ f73 f19 1"/>
                                  <a:gd name="f92" fmla="*/ f74 f18 1"/>
                                  <a:gd name="f93" fmla="*/ f75 f19 1"/>
                                </a:gdLst>
                                <a:ahLst/>
                                <a:cxnLst>
                                  <a:cxn ang="3cd4">
                                    <a:pos x="hc" y="t"/>
                                  </a:cxn>
                                  <a:cxn ang="0">
                                    <a:pos x="r" y="vc"/>
                                  </a:cxn>
                                  <a:cxn ang="cd4">
                                    <a:pos x="hc" y="b"/>
                                  </a:cxn>
                                  <a:cxn ang="cd2">
                                    <a:pos x="l" y="vc"/>
                                  </a:cxn>
                                  <a:cxn ang="f43">
                                    <a:pos x="f80" y="f81"/>
                                  </a:cxn>
                                  <a:cxn ang="f43">
                                    <a:pos x="f82" y="f83"/>
                                  </a:cxn>
                                  <a:cxn ang="f43">
                                    <a:pos x="f84" y="f85"/>
                                  </a:cxn>
                                  <a:cxn ang="f43">
                                    <a:pos x="f86" y="f87"/>
                                  </a:cxn>
                                  <a:cxn ang="f43">
                                    <a:pos x="f86" y="f88"/>
                                  </a:cxn>
                                  <a:cxn ang="f43">
                                    <a:pos x="f89" y="f90"/>
                                  </a:cxn>
                                  <a:cxn ang="f43">
                                    <a:pos x="f82" y="f91"/>
                                  </a:cxn>
                                  <a:cxn ang="f43">
                                    <a:pos x="f92" y="f93"/>
                                  </a:cxn>
                                  <a:cxn ang="f43">
                                    <a:pos x="f80" y="f81"/>
                                  </a:cxn>
                                </a:cxnLst>
                                <a:rect l="f76" t="f79" r="f77" b="f78"/>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44546A"/>
                              </a:solidFill>
                              <a:ln w="0" cap="flat">
                                <a:solidFill>
                                  <a:srgbClr val="44546A"/>
                                </a:solidFill>
                                <a:prstDash val="solid"/>
                                <a:round/>
                              </a:ln>
                            </wps:spPr>
                            <wps:bodyPr lIns="0" tIns="0" rIns="0" bIns="0"/>
                          </wps:wsp>
                          <wps:wsp>
                            <wps:cNvPr id="424684080" name="Forme libre 21"/>
                            <wps:cNvSpPr/>
                            <wps:spPr>
                              <a:xfrm>
                                <a:off x="792656" y="4434539"/>
                                <a:ext cx="338044" cy="702945"/>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val f5"/>
                                  <a:gd name="f25" fmla="val f6"/>
                                  <a:gd name="f26" fmla="val f7"/>
                                  <a:gd name="f27" fmla="*/ f21 f0 1"/>
                                  <a:gd name="f28" fmla="+- f26 0 f24"/>
                                  <a:gd name="f29" fmla="+- f25 0 f24"/>
                                  <a:gd name="f30" fmla="*/ f27 1 f2"/>
                                  <a:gd name="f31" fmla="*/ f29 1 116"/>
                                  <a:gd name="f32" fmla="*/ f28 1 269"/>
                                  <a:gd name="f33" fmla="*/ 0 f29 1"/>
                                  <a:gd name="f34" fmla="*/ 0 f28 1"/>
                                  <a:gd name="f35" fmla="*/ 8 f29 1"/>
                                  <a:gd name="f36" fmla="*/ 19 f28 1"/>
                                  <a:gd name="f37" fmla="*/ 37 f29 1"/>
                                  <a:gd name="f38" fmla="*/ 93 f28 1"/>
                                  <a:gd name="f39" fmla="*/ 67 f29 1"/>
                                  <a:gd name="f40" fmla="*/ 167 f28 1"/>
                                  <a:gd name="f41" fmla="*/ 116 f29 1"/>
                                  <a:gd name="f42" fmla="*/ 269 f28 1"/>
                                  <a:gd name="f43" fmla="*/ 108 f29 1"/>
                                  <a:gd name="f44" fmla="*/ 60 f29 1"/>
                                  <a:gd name="f45" fmla="*/ 169 f28 1"/>
                                  <a:gd name="f46" fmla="*/ 30 f29 1"/>
                                  <a:gd name="f47" fmla="*/ 98 f28 1"/>
                                  <a:gd name="f48" fmla="*/ 1 f29 1"/>
                                  <a:gd name="f49" fmla="*/ 25 f28 1"/>
                                  <a:gd name="f50" fmla="+- f30 0 f1"/>
                                  <a:gd name="f51" fmla="*/ f33 1 116"/>
                                  <a:gd name="f52" fmla="*/ f34 1 269"/>
                                  <a:gd name="f53" fmla="*/ f35 1 116"/>
                                  <a:gd name="f54" fmla="*/ f36 1 269"/>
                                  <a:gd name="f55" fmla="*/ f37 1 116"/>
                                  <a:gd name="f56" fmla="*/ f38 1 269"/>
                                  <a:gd name="f57" fmla="*/ f39 1 116"/>
                                  <a:gd name="f58" fmla="*/ f40 1 269"/>
                                  <a:gd name="f59" fmla="*/ f41 1 116"/>
                                  <a:gd name="f60" fmla="*/ f42 1 269"/>
                                  <a:gd name="f61" fmla="*/ f43 1 116"/>
                                  <a:gd name="f62" fmla="*/ f44 1 116"/>
                                  <a:gd name="f63" fmla="*/ f45 1 269"/>
                                  <a:gd name="f64" fmla="*/ f46 1 116"/>
                                  <a:gd name="f65" fmla="*/ f47 1 269"/>
                                  <a:gd name="f66" fmla="*/ f48 1 116"/>
                                  <a:gd name="f67" fmla="*/ f49 1 269"/>
                                  <a:gd name="f68" fmla="*/ 0 1 f31"/>
                                  <a:gd name="f69" fmla="*/ f25 1 f31"/>
                                  <a:gd name="f70" fmla="*/ 0 1 f32"/>
                                  <a:gd name="f71" fmla="*/ f26 1 f32"/>
                                  <a:gd name="f72" fmla="*/ f51 1 f31"/>
                                  <a:gd name="f73" fmla="*/ f52 1 f32"/>
                                  <a:gd name="f74" fmla="*/ f53 1 f31"/>
                                  <a:gd name="f75" fmla="*/ f54 1 f32"/>
                                  <a:gd name="f76" fmla="*/ f55 1 f31"/>
                                  <a:gd name="f77" fmla="*/ f56 1 f32"/>
                                  <a:gd name="f78" fmla="*/ f57 1 f31"/>
                                  <a:gd name="f79" fmla="*/ f58 1 f32"/>
                                  <a:gd name="f80" fmla="*/ f59 1 f31"/>
                                  <a:gd name="f81" fmla="*/ f60 1 f32"/>
                                  <a:gd name="f82" fmla="*/ f61 1 f31"/>
                                  <a:gd name="f83" fmla="*/ f62 1 f31"/>
                                  <a:gd name="f84" fmla="*/ f63 1 f32"/>
                                  <a:gd name="f85" fmla="*/ f64 1 f31"/>
                                  <a:gd name="f86" fmla="*/ f65 1 f32"/>
                                  <a:gd name="f87" fmla="*/ f66 1 f31"/>
                                  <a:gd name="f88" fmla="*/ f67 1 f32"/>
                                  <a:gd name="f89" fmla="*/ f68 f22 1"/>
                                  <a:gd name="f90" fmla="*/ f69 f22 1"/>
                                  <a:gd name="f91" fmla="*/ f71 f23 1"/>
                                  <a:gd name="f92" fmla="*/ f70 f23 1"/>
                                  <a:gd name="f93" fmla="*/ f72 f22 1"/>
                                  <a:gd name="f94" fmla="*/ f73 f23 1"/>
                                  <a:gd name="f95" fmla="*/ f74 f22 1"/>
                                  <a:gd name="f96" fmla="*/ f75 f23 1"/>
                                  <a:gd name="f97" fmla="*/ f76 f22 1"/>
                                  <a:gd name="f98" fmla="*/ f77 f23 1"/>
                                  <a:gd name="f99" fmla="*/ f78 f22 1"/>
                                  <a:gd name="f100" fmla="*/ f79 f23 1"/>
                                  <a:gd name="f101" fmla="*/ f80 f22 1"/>
                                  <a:gd name="f102" fmla="*/ f81 f23 1"/>
                                  <a:gd name="f103" fmla="*/ f82 f22 1"/>
                                  <a:gd name="f104" fmla="*/ f83 f22 1"/>
                                  <a:gd name="f105" fmla="*/ f84 f23 1"/>
                                  <a:gd name="f106" fmla="*/ f85 f22 1"/>
                                  <a:gd name="f107" fmla="*/ f86 f23 1"/>
                                  <a:gd name="f108" fmla="*/ f87 f22 1"/>
                                  <a:gd name="f109" fmla="*/ f88 f23 1"/>
                                </a:gdLst>
                                <a:ahLst/>
                                <a:cxnLst>
                                  <a:cxn ang="3cd4">
                                    <a:pos x="hc" y="t"/>
                                  </a:cxn>
                                  <a:cxn ang="0">
                                    <a:pos x="r" y="vc"/>
                                  </a:cxn>
                                  <a:cxn ang="cd4">
                                    <a:pos x="hc" y="b"/>
                                  </a:cxn>
                                  <a:cxn ang="cd2">
                                    <a:pos x="l" y="vc"/>
                                  </a:cxn>
                                  <a:cxn ang="f50">
                                    <a:pos x="f93" y="f94"/>
                                  </a:cxn>
                                  <a:cxn ang="f50">
                                    <a:pos x="f95" y="f96"/>
                                  </a:cxn>
                                  <a:cxn ang="f50">
                                    <a:pos x="f97" y="f98"/>
                                  </a:cxn>
                                  <a:cxn ang="f50">
                                    <a:pos x="f99" y="f100"/>
                                  </a:cxn>
                                  <a:cxn ang="f50">
                                    <a:pos x="f101" y="f102"/>
                                  </a:cxn>
                                  <a:cxn ang="f50">
                                    <a:pos x="f103" y="f102"/>
                                  </a:cxn>
                                  <a:cxn ang="f50">
                                    <a:pos x="f104" y="f105"/>
                                  </a:cxn>
                                  <a:cxn ang="f50">
                                    <a:pos x="f106" y="f107"/>
                                  </a:cxn>
                                  <a:cxn ang="f50">
                                    <a:pos x="f108" y="f109"/>
                                  </a:cxn>
                                  <a:cxn ang="f50">
                                    <a:pos x="f93" y="f94"/>
                                  </a:cxn>
                                </a:cxnLst>
                                <a:rect l="f89" t="f92" r="f90" b="f91"/>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44546A"/>
                              </a:solidFill>
                              <a:ln w="0" cap="flat">
                                <a:solidFill>
                                  <a:srgbClr val="44546A"/>
                                </a:solidFill>
                                <a:prstDash val="solid"/>
                                <a:round/>
                              </a:ln>
                            </wps:spPr>
                            <wps:bodyPr lIns="0" tIns="0" rIns="0" bIns="0"/>
                          </wps:wsp>
                          <wps:wsp>
                            <wps:cNvPr id="1760552864" name="Forme libre 22"/>
                            <wps:cNvSpPr/>
                            <wps:spPr>
                              <a:xfrm>
                                <a:off x="0" y="0"/>
                                <a:ext cx="407986" cy="3323944"/>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val f5"/>
                                  <a:gd name="f41" fmla="val f6"/>
                                  <a:gd name="f42" fmla="val f7"/>
                                  <a:gd name="f43" fmla="*/ f37 f0 1"/>
                                  <a:gd name="f44" fmla="+- f42 0 f40"/>
                                  <a:gd name="f45" fmla="+- f41 0 f40"/>
                                  <a:gd name="f46" fmla="*/ f43 1 f2"/>
                                  <a:gd name="f47" fmla="*/ f45 1 140"/>
                                  <a:gd name="f48" fmla="*/ f44 1 1272"/>
                                  <a:gd name="f49" fmla="*/ 0 f45 1"/>
                                  <a:gd name="f50" fmla="*/ 0 f44 1"/>
                                  <a:gd name="f51" fmla="*/ 1 f45 1"/>
                                  <a:gd name="f52" fmla="*/ 79 f44 1"/>
                                  <a:gd name="f53" fmla="*/ 3 f45 1"/>
                                  <a:gd name="f54" fmla="*/ 159 f44 1"/>
                                  <a:gd name="f55" fmla="*/ 12 f45 1"/>
                                  <a:gd name="f56" fmla="*/ 317 f44 1"/>
                                  <a:gd name="f57" fmla="*/ 23 f45 1"/>
                                  <a:gd name="f58" fmla="*/ 476 f44 1"/>
                                  <a:gd name="f59" fmla="*/ 39 f45 1"/>
                                  <a:gd name="f60" fmla="*/ 634 f44 1"/>
                                  <a:gd name="f61" fmla="*/ 58 f45 1"/>
                                  <a:gd name="f62" fmla="*/ 792 f44 1"/>
                                  <a:gd name="f63" fmla="*/ 83 f45 1"/>
                                  <a:gd name="f64" fmla="*/ 948 f44 1"/>
                                  <a:gd name="f65" fmla="*/ 107 f45 1"/>
                                  <a:gd name="f66" fmla="*/ 1086 f44 1"/>
                                  <a:gd name="f67" fmla="*/ 135 f45 1"/>
                                  <a:gd name="f68" fmla="*/ 1223 f44 1"/>
                                  <a:gd name="f69" fmla="*/ 140 f45 1"/>
                                  <a:gd name="f70" fmla="*/ 1272 f44 1"/>
                                  <a:gd name="f71" fmla="*/ 138 f45 1"/>
                                  <a:gd name="f72" fmla="*/ 1262 f44 1"/>
                                  <a:gd name="f73" fmla="*/ 105 f45 1"/>
                                  <a:gd name="f74" fmla="*/ 1106 f44 1"/>
                                  <a:gd name="f75" fmla="*/ 77 f45 1"/>
                                  <a:gd name="f76" fmla="*/ 949 f44 1"/>
                                  <a:gd name="f77" fmla="*/ 53 f45 1"/>
                                  <a:gd name="f78" fmla="*/ 35 f45 1"/>
                                  <a:gd name="f79" fmla="*/ 20 f45 1"/>
                                  <a:gd name="f80" fmla="*/ 9 f45 1"/>
                                  <a:gd name="f81" fmla="*/ 2 f45 1"/>
                                  <a:gd name="f82" fmla="+- f46 0 f1"/>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272"/>
                                  <a:gd name="f109" fmla="*/ f75 1 140"/>
                                  <a:gd name="f110" fmla="*/ f76 1 1272"/>
                                  <a:gd name="f111" fmla="*/ f77 1 140"/>
                                  <a:gd name="f112" fmla="*/ f78 1 140"/>
                                  <a:gd name="f113" fmla="*/ f79 1 140"/>
                                  <a:gd name="f114" fmla="*/ f80 1 140"/>
                                  <a:gd name="f115" fmla="*/ f81 1 140"/>
                                  <a:gd name="f116" fmla="*/ 0 1 f47"/>
                                  <a:gd name="f117" fmla="*/ f41 1 f47"/>
                                  <a:gd name="f118" fmla="*/ 0 1 f48"/>
                                  <a:gd name="f119" fmla="*/ f42 1 f48"/>
                                  <a:gd name="f120" fmla="*/ f83 1 f47"/>
                                  <a:gd name="f121" fmla="*/ f84 1 f48"/>
                                  <a:gd name="f122" fmla="*/ f85 1 f47"/>
                                  <a:gd name="f123" fmla="*/ f86 1 f48"/>
                                  <a:gd name="f124" fmla="*/ f87 1 f47"/>
                                  <a:gd name="f125" fmla="*/ f88 1 f48"/>
                                  <a:gd name="f126" fmla="*/ f89 1 f47"/>
                                  <a:gd name="f127" fmla="*/ f90 1 f48"/>
                                  <a:gd name="f128" fmla="*/ f91 1 f47"/>
                                  <a:gd name="f129" fmla="*/ f92 1 f48"/>
                                  <a:gd name="f130" fmla="*/ f93 1 f47"/>
                                  <a:gd name="f131" fmla="*/ f94 1 f48"/>
                                  <a:gd name="f132" fmla="*/ f95 1 f47"/>
                                  <a:gd name="f133" fmla="*/ f96 1 f48"/>
                                  <a:gd name="f134" fmla="*/ f97 1 f47"/>
                                  <a:gd name="f135" fmla="*/ f98 1 f48"/>
                                  <a:gd name="f136" fmla="*/ f99 1 f47"/>
                                  <a:gd name="f137" fmla="*/ f100 1 f48"/>
                                  <a:gd name="f138" fmla="*/ f101 1 f47"/>
                                  <a:gd name="f139" fmla="*/ f102 1 f48"/>
                                  <a:gd name="f140" fmla="*/ f103 1 f47"/>
                                  <a:gd name="f141" fmla="*/ f104 1 f48"/>
                                  <a:gd name="f142" fmla="*/ f105 1 f47"/>
                                  <a:gd name="f143" fmla="*/ f106 1 f48"/>
                                  <a:gd name="f144" fmla="*/ f107 1 f47"/>
                                  <a:gd name="f145" fmla="*/ f108 1 f48"/>
                                  <a:gd name="f146" fmla="*/ f109 1 f47"/>
                                  <a:gd name="f147" fmla="*/ f110 1 f48"/>
                                  <a:gd name="f148" fmla="*/ f111 1 f47"/>
                                  <a:gd name="f149" fmla="*/ f112 1 f47"/>
                                  <a:gd name="f150" fmla="*/ f113 1 f47"/>
                                  <a:gd name="f151" fmla="*/ f114 1 f47"/>
                                  <a:gd name="f152" fmla="*/ f115 1 f47"/>
                                  <a:gd name="f153" fmla="*/ f116 f38 1"/>
                                  <a:gd name="f154" fmla="*/ f117 f38 1"/>
                                  <a:gd name="f155" fmla="*/ f119 f39 1"/>
                                  <a:gd name="f156" fmla="*/ f118 f39 1"/>
                                  <a:gd name="f157" fmla="*/ f120 f38 1"/>
                                  <a:gd name="f158" fmla="*/ f121 f39 1"/>
                                  <a:gd name="f159" fmla="*/ f122 f38 1"/>
                                  <a:gd name="f160" fmla="*/ f123 f39 1"/>
                                  <a:gd name="f161" fmla="*/ f124 f38 1"/>
                                  <a:gd name="f162" fmla="*/ f125 f39 1"/>
                                  <a:gd name="f163" fmla="*/ f126 f38 1"/>
                                  <a:gd name="f164" fmla="*/ f127 f39 1"/>
                                  <a:gd name="f165" fmla="*/ f128 f38 1"/>
                                  <a:gd name="f166" fmla="*/ f129 f39 1"/>
                                  <a:gd name="f167" fmla="*/ f130 f38 1"/>
                                  <a:gd name="f168" fmla="*/ f131 f39 1"/>
                                  <a:gd name="f169" fmla="*/ f132 f38 1"/>
                                  <a:gd name="f170" fmla="*/ f133 f39 1"/>
                                  <a:gd name="f171" fmla="*/ f134 f38 1"/>
                                  <a:gd name="f172" fmla="*/ f135 f39 1"/>
                                  <a:gd name="f173" fmla="*/ f136 f38 1"/>
                                  <a:gd name="f174" fmla="*/ f137 f39 1"/>
                                  <a:gd name="f175" fmla="*/ f138 f38 1"/>
                                  <a:gd name="f176" fmla="*/ f139 f39 1"/>
                                  <a:gd name="f177" fmla="*/ f140 f38 1"/>
                                  <a:gd name="f178" fmla="*/ f141 f39 1"/>
                                  <a:gd name="f179" fmla="*/ f142 f38 1"/>
                                  <a:gd name="f180" fmla="*/ f143 f39 1"/>
                                  <a:gd name="f181" fmla="*/ f144 f38 1"/>
                                  <a:gd name="f182" fmla="*/ f145 f39 1"/>
                                  <a:gd name="f183" fmla="*/ f146 f38 1"/>
                                  <a:gd name="f184" fmla="*/ f147 f39 1"/>
                                  <a:gd name="f185" fmla="*/ f148 f38 1"/>
                                  <a:gd name="f186" fmla="*/ f149 f38 1"/>
                                  <a:gd name="f187" fmla="*/ f150 f38 1"/>
                                  <a:gd name="f188" fmla="*/ f151 f38 1"/>
                                  <a:gd name="f189" fmla="*/ f152 f38 1"/>
                                </a:gdLst>
                                <a:ahLst/>
                                <a:cxnLst>
                                  <a:cxn ang="3cd4">
                                    <a:pos x="hc" y="t"/>
                                  </a:cxn>
                                  <a:cxn ang="0">
                                    <a:pos x="r" y="vc"/>
                                  </a:cxn>
                                  <a:cxn ang="cd4">
                                    <a:pos x="hc" y="b"/>
                                  </a:cxn>
                                  <a:cxn ang="cd2">
                                    <a:pos x="l" y="vc"/>
                                  </a:cxn>
                                  <a:cxn ang="f82">
                                    <a:pos x="f157" y="f158"/>
                                  </a:cxn>
                                  <a:cxn ang="f82">
                                    <a:pos x="f157" y="f158"/>
                                  </a:cxn>
                                  <a:cxn ang="f82">
                                    <a:pos x="f159" y="f160"/>
                                  </a:cxn>
                                  <a:cxn ang="f82">
                                    <a:pos x="f161" y="f162"/>
                                  </a:cxn>
                                  <a:cxn ang="f82">
                                    <a:pos x="f163" y="f164"/>
                                  </a:cxn>
                                  <a:cxn ang="f82">
                                    <a:pos x="f165" y="f166"/>
                                  </a:cxn>
                                  <a:cxn ang="f82">
                                    <a:pos x="f167" y="f168"/>
                                  </a:cxn>
                                  <a:cxn ang="f82">
                                    <a:pos x="f169" y="f170"/>
                                  </a:cxn>
                                  <a:cxn ang="f82">
                                    <a:pos x="f171" y="f172"/>
                                  </a:cxn>
                                  <a:cxn ang="f82">
                                    <a:pos x="f173" y="f174"/>
                                  </a:cxn>
                                  <a:cxn ang="f82">
                                    <a:pos x="f175" y="f176"/>
                                  </a:cxn>
                                  <a:cxn ang="f82">
                                    <a:pos x="f177" y="f178"/>
                                  </a:cxn>
                                  <a:cxn ang="f82">
                                    <a:pos x="f179" y="f180"/>
                                  </a:cxn>
                                  <a:cxn ang="f82">
                                    <a:pos x="f181" y="f182"/>
                                  </a:cxn>
                                  <a:cxn ang="f82">
                                    <a:pos x="f183" y="f184"/>
                                  </a:cxn>
                                  <a:cxn ang="f82">
                                    <a:pos x="f185" y="f170"/>
                                  </a:cxn>
                                  <a:cxn ang="f82">
                                    <a:pos x="f186" y="f168"/>
                                  </a:cxn>
                                  <a:cxn ang="f82">
                                    <a:pos x="f187" y="f166"/>
                                  </a:cxn>
                                  <a:cxn ang="f82">
                                    <a:pos x="f188" y="f164"/>
                                  </a:cxn>
                                  <a:cxn ang="f82">
                                    <a:pos x="f189" y="f162"/>
                                  </a:cxn>
                                  <a:cxn ang="f82">
                                    <a:pos x="f157" y="f160"/>
                                  </a:cxn>
                                  <a:cxn ang="f82">
                                    <a:pos x="f157" y="f158"/>
                                  </a:cxn>
                                </a:cxnLst>
                                <a:rect l="f153" t="f156" r="f154" b="f155"/>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44546A"/>
                              </a:solidFill>
                              <a:ln w="0" cap="flat">
                                <a:solidFill>
                                  <a:srgbClr val="44546A"/>
                                </a:solidFill>
                                <a:prstDash val="solid"/>
                                <a:round/>
                              </a:ln>
                            </wps:spPr>
                            <wps:bodyPr lIns="0" tIns="0" rIns="0" bIns="0"/>
                          </wps:wsp>
                          <wps:wsp>
                            <wps:cNvPr id="248428656" name="Forme libre 23"/>
                            <wps:cNvSpPr/>
                            <wps:spPr>
                              <a:xfrm>
                                <a:off x="367186" y="1068788"/>
                                <a:ext cx="131134" cy="2231638"/>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val f5"/>
                                  <a:gd name="f34" fmla="val f6"/>
                                  <a:gd name="f35" fmla="val f7"/>
                                  <a:gd name="f36" fmla="*/ f30 f0 1"/>
                                  <a:gd name="f37" fmla="+- f35 0 f33"/>
                                  <a:gd name="f38" fmla="+- f34 0 f33"/>
                                  <a:gd name="f39" fmla="*/ f36 1 f2"/>
                                  <a:gd name="f40" fmla="*/ f38 1 45"/>
                                  <a:gd name="f41" fmla="*/ f37 1 854"/>
                                  <a:gd name="f42" fmla="*/ 45 f38 1"/>
                                  <a:gd name="f43" fmla="*/ 0 f37 1"/>
                                  <a:gd name="f44" fmla="*/ 35 f38 1"/>
                                  <a:gd name="f45" fmla="*/ 66 f37 1"/>
                                  <a:gd name="f46" fmla="*/ 26 f38 1"/>
                                  <a:gd name="f47" fmla="*/ 133 f37 1"/>
                                  <a:gd name="f48" fmla="*/ 14 f38 1"/>
                                  <a:gd name="f49" fmla="*/ 267 f37 1"/>
                                  <a:gd name="f50" fmla="*/ 6 f38 1"/>
                                  <a:gd name="f51" fmla="*/ 401 f37 1"/>
                                  <a:gd name="f52" fmla="*/ 3 f38 1"/>
                                  <a:gd name="f53" fmla="*/ 534 f37 1"/>
                                  <a:gd name="f54" fmla="*/ 669 f37 1"/>
                                  <a:gd name="f55" fmla="*/ 803 f37 1"/>
                                  <a:gd name="f56" fmla="*/ 18 f38 1"/>
                                  <a:gd name="f57" fmla="*/ 854 f37 1"/>
                                  <a:gd name="f58" fmla="*/ 851 f37 1"/>
                                  <a:gd name="f59" fmla="*/ 9 f38 1"/>
                                  <a:gd name="f60" fmla="*/ 814 f37 1"/>
                                  <a:gd name="f61" fmla="*/ 8 f38 1"/>
                                  <a:gd name="f62" fmla="*/ 1 f38 1"/>
                                  <a:gd name="f63" fmla="*/ 0 f38 1"/>
                                  <a:gd name="f64" fmla="*/ 12 f38 1"/>
                                  <a:gd name="f65" fmla="*/ 25 f38 1"/>
                                  <a:gd name="f66" fmla="*/ 132 f37 1"/>
                                  <a:gd name="f67" fmla="*/ 34 f38 1"/>
                                  <a:gd name="f68" fmla="+- f39 0 f1"/>
                                  <a:gd name="f69" fmla="*/ f42 1 45"/>
                                  <a:gd name="f70" fmla="*/ f43 1 854"/>
                                  <a:gd name="f71" fmla="*/ f44 1 45"/>
                                  <a:gd name="f72" fmla="*/ f45 1 854"/>
                                  <a:gd name="f73" fmla="*/ f46 1 45"/>
                                  <a:gd name="f74" fmla="*/ f47 1 854"/>
                                  <a:gd name="f75" fmla="*/ f48 1 45"/>
                                  <a:gd name="f76" fmla="*/ f49 1 854"/>
                                  <a:gd name="f77" fmla="*/ f50 1 45"/>
                                  <a:gd name="f78" fmla="*/ f51 1 854"/>
                                  <a:gd name="f79" fmla="*/ f52 1 45"/>
                                  <a:gd name="f80" fmla="*/ f53 1 854"/>
                                  <a:gd name="f81" fmla="*/ f54 1 854"/>
                                  <a:gd name="f82" fmla="*/ f55 1 854"/>
                                  <a:gd name="f83" fmla="*/ f56 1 45"/>
                                  <a:gd name="f84" fmla="*/ f57 1 854"/>
                                  <a:gd name="f85" fmla="*/ f58 1 854"/>
                                  <a:gd name="f86" fmla="*/ f59 1 45"/>
                                  <a:gd name="f87" fmla="*/ f60 1 854"/>
                                  <a:gd name="f88" fmla="*/ f61 1 45"/>
                                  <a:gd name="f89" fmla="*/ f62 1 45"/>
                                  <a:gd name="f90" fmla="*/ f63 1 45"/>
                                  <a:gd name="f91" fmla="*/ f64 1 45"/>
                                  <a:gd name="f92" fmla="*/ f65 1 45"/>
                                  <a:gd name="f93" fmla="*/ f66 1 854"/>
                                  <a:gd name="f94" fmla="*/ f67 1 45"/>
                                  <a:gd name="f95" fmla="*/ 0 1 f40"/>
                                  <a:gd name="f96" fmla="*/ f34 1 f40"/>
                                  <a:gd name="f97" fmla="*/ 0 1 f41"/>
                                  <a:gd name="f98" fmla="*/ f35 1 f41"/>
                                  <a:gd name="f99" fmla="*/ f69 1 f40"/>
                                  <a:gd name="f100" fmla="*/ f70 1 f41"/>
                                  <a:gd name="f101" fmla="*/ f71 1 f40"/>
                                  <a:gd name="f102" fmla="*/ f72 1 f41"/>
                                  <a:gd name="f103" fmla="*/ f73 1 f40"/>
                                  <a:gd name="f104" fmla="*/ f74 1 f41"/>
                                  <a:gd name="f105" fmla="*/ f75 1 f40"/>
                                  <a:gd name="f106" fmla="*/ f76 1 f41"/>
                                  <a:gd name="f107" fmla="*/ f77 1 f40"/>
                                  <a:gd name="f108" fmla="*/ f78 1 f41"/>
                                  <a:gd name="f109" fmla="*/ f79 1 f40"/>
                                  <a:gd name="f110" fmla="*/ f80 1 f41"/>
                                  <a:gd name="f111" fmla="*/ f81 1 f41"/>
                                  <a:gd name="f112" fmla="*/ f82 1 f41"/>
                                  <a:gd name="f113" fmla="*/ f83 1 f40"/>
                                  <a:gd name="f114" fmla="*/ f84 1 f41"/>
                                  <a:gd name="f115" fmla="*/ f85 1 f41"/>
                                  <a:gd name="f116" fmla="*/ f86 1 f40"/>
                                  <a:gd name="f117" fmla="*/ f87 1 f41"/>
                                  <a:gd name="f118" fmla="*/ f88 1 f40"/>
                                  <a:gd name="f119" fmla="*/ f89 1 f40"/>
                                  <a:gd name="f120" fmla="*/ f90 1 f40"/>
                                  <a:gd name="f121" fmla="*/ f91 1 f40"/>
                                  <a:gd name="f122" fmla="*/ f92 1 f40"/>
                                  <a:gd name="f123" fmla="*/ f93 1 f41"/>
                                  <a:gd name="f124" fmla="*/ f94 1 f40"/>
                                  <a:gd name="f125" fmla="*/ f95 f31 1"/>
                                  <a:gd name="f126" fmla="*/ f96 f31 1"/>
                                  <a:gd name="f127" fmla="*/ f98 f32 1"/>
                                  <a:gd name="f128" fmla="*/ f97 f32 1"/>
                                  <a:gd name="f129" fmla="*/ f99 f31 1"/>
                                  <a:gd name="f130" fmla="*/ f100 f32 1"/>
                                  <a:gd name="f131" fmla="*/ f101 f31 1"/>
                                  <a:gd name="f132" fmla="*/ f102 f32 1"/>
                                  <a:gd name="f133" fmla="*/ f103 f31 1"/>
                                  <a:gd name="f134" fmla="*/ f104 f32 1"/>
                                  <a:gd name="f135" fmla="*/ f105 f31 1"/>
                                  <a:gd name="f136" fmla="*/ f106 f32 1"/>
                                  <a:gd name="f137" fmla="*/ f107 f31 1"/>
                                  <a:gd name="f138" fmla="*/ f108 f32 1"/>
                                  <a:gd name="f139" fmla="*/ f109 f31 1"/>
                                  <a:gd name="f140" fmla="*/ f110 f32 1"/>
                                  <a:gd name="f141" fmla="*/ f111 f32 1"/>
                                  <a:gd name="f142" fmla="*/ f112 f32 1"/>
                                  <a:gd name="f143" fmla="*/ f113 f31 1"/>
                                  <a:gd name="f144" fmla="*/ f114 f32 1"/>
                                  <a:gd name="f145" fmla="*/ f115 f32 1"/>
                                  <a:gd name="f146" fmla="*/ f116 f31 1"/>
                                  <a:gd name="f147" fmla="*/ f117 f32 1"/>
                                  <a:gd name="f148" fmla="*/ f118 f31 1"/>
                                  <a:gd name="f149" fmla="*/ f119 f31 1"/>
                                  <a:gd name="f150" fmla="*/ f120 f31 1"/>
                                  <a:gd name="f151" fmla="*/ f121 f31 1"/>
                                  <a:gd name="f152" fmla="*/ f122 f31 1"/>
                                  <a:gd name="f153" fmla="*/ f123 f32 1"/>
                                  <a:gd name="f154" fmla="*/ f124 f31 1"/>
                                </a:gdLst>
                                <a:ahLst/>
                                <a:cxnLst>
                                  <a:cxn ang="3cd4">
                                    <a:pos x="hc" y="t"/>
                                  </a:cxn>
                                  <a:cxn ang="0">
                                    <a:pos x="r" y="vc"/>
                                  </a:cxn>
                                  <a:cxn ang="cd4">
                                    <a:pos x="hc" y="b"/>
                                  </a:cxn>
                                  <a:cxn ang="cd2">
                                    <a:pos x="l" y="vc"/>
                                  </a:cxn>
                                  <a:cxn ang="f68">
                                    <a:pos x="f129" y="f130"/>
                                  </a:cxn>
                                  <a:cxn ang="f68">
                                    <a:pos x="f129" y="f130"/>
                                  </a:cxn>
                                  <a:cxn ang="f68">
                                    <a:pos x="f131" y="f132"/>
                                  </a:cxn>
                                  <a:cxn ang="f68">
                                    <a:pos x="f133" y="f134"/>
                                  </a:cxn>
                                  <a:cxn ang="f68">
                                    <a:pos x="f135" y="f136"/>
                                  </a:cxn>
                                  <a:cxn ang="f68">
                                    <a:pos x="f137" y="f138"/>
                                  </a:cxn>
                                  <a:cxn ang="f68">
                                    <a:pos x="f139" y="f140"/>
                                  </a:cxn>
                                  <a:cxn ang="f68">
                                    <a:pos x="f137" y="f141"/>
                                  </a:cxn>
                                  <a:cxn ang="f68">
                                    <a:pos x="f135" y="f142"/>
                                  </a:cxn>
                                  <a:cxn ang="f68">
                                    <a:pos x="f143" y="f144"/>
                                  </a:cxn>
                                  <a:cxn ang="f68">
                                    <a:pos x="f143" y="f145"/>
                                  </a:cxn>
                                  <a:cxn ang="f68">
                                    <a:pos x="f146" y="f147"/>
                                  </a:cxn>
                                  <a:cxn ang="f68">
                                    <a:pos x="f148" y="f142"/>
                                  </a:cxn>
                                  <a:cxn ang="f68">
                                    <a:pos x="f149" y="f141"/>
                                  </a:cxn>
                                  <a:cxn ang="f68">
                                    <a:pos x="f150" y="f140"/>
                                  </a:cxn>
                                  <a:cxn ang="f68">
                                    <a:pos x="f139" y="f138"/>
                                  </a:cxn>
                                  <a:cxn ang="f68">
                                    <a:pos x="f151" y="f136"/>
                                  </a:cxn>
                                  <a:cxn ang="f68">
                                    <a:pos x="f152" y="f153"/>
                                  </a:cxn>
                                  <a:cxn ang="f68">
                                    <a:pos x="f154" y="f132"/>
                                  </a:cxn>
                                  <a:cxn ang="f68">
                                    <a:pos x="f129" y="f130"/>
                                  </a:cxn>
                                </a:cxnLst>
                                <a:rect l="f125" t="f128" r="f126" b="f127"/>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44546A"/>
                              </a:solidFill>
                              <a:ln w="0" cap="flat">
                                <a:solidFill>
                                  <a:srgbClr val="44546A"/>
                                </a:solidFill>
                                <a:prstDash val="solid"/>
                                <a:round/>
                              </a:ln>
                            </wps:spPr>
                            <wps:bodyPr lIns="0" tIns="0" rIns="0" bIns="0"/>
                          </wps:wsp>
                          <wps:wsp>
                            <wps:cNvPr id="354951964" name="Forme libre 24"/>
                            <wps:cNvSpPr/>
                            <wps:spPr>
                              <a:xfrm>
                                <a:off x="407987" y="3323945"/>
                                <a:ext cx="448778" cy="1643679"/>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val f5"/>
                                  <a:gd name="f43" fmla="val f6"/>
                                  <a:gd name="f44" fmla="val f7"/>
                                  <a:gd name="f45" fmla="*/ f39 f0 1"/>
                                  <a:gd name="f46" fmla="+- f44 0 f42"/>
                                  <a:gd name="f47" fmla="+- f43 0 f42"/>
                                  <a:gd name="f48" fmla="*/ f45 1 f2"/>
                                  <a:gd name="f49" fmla="*/ f47 1 154"/>
                                  <a:gd name="f50" fmla="*/ f46 1 629"/>
                                  <a:gd name="f51" fmla="*/ 0 f47 1"/>
                                  <a:gd name="f52" fmla="*/ 0 f46 1"/>
                                  <a:gd name="f53" fmla="*/ 10 f47 1"/>
                                  <a:gd name="f54" fmla="*/ 44 f46 1"/>
                                  <a:gd name="f55" fmla="*/ 21 f47 1"/>
                                  <a:gd name="f56" fmla="*/ 126 f46 1"/>
                                  <a:gd name="f57" fmla="*/ 34 f47 1"/>
                                  <a:gd name="f58" fmla="*/ 207 f46 1"/>
                                  <a:gd name="f59" fmla="*/ 53 f47 1"/>
                                  <a:gd name="f60" fmla="*/ 293 f46 1"/>
                                  <a:gd name="f61" fmla="*/ 75 f47 1"/>
                                  <a:gd name="f62" fmla="*/ 380 f46 1"/>
                                  <a:gd name="f63" fmla="*/ 100 f47 1"/>
                                  <a:gd name="f64" fmla="*/ 466 f46 1"/>
                                  <a:gd name="f65" fmla="*/ 120 f47 1"/>
                                  <a:gd name="f66" fmla="*/ 521 f46 1"/>
                                  <a:gd name="f67" fmla="*/ 141 f47 1"/>
                                  <a:gd name="f68" fmla="*/ 576 f46 1"/>
                                  <a:gd name="f69" fmla="*/ 152 f47 1"/>
                                  <a:gd name="f70" fmla="*/ 618 f46 1"/>
                                  <a:gd name="f71" fmla="*/ 154 f47 1"/>
                                  <a:gd name="f72" fmla="*/ 629 f46 1"/>
                                  <a:gd name="f73" fmla="*/ 140 f47 1"/>
                                  <a:gd name="f74" fmla="*/ 595 f46 1"/>
                                  <a:gd name="f75" fmla="*/ 115 f47 1"/>
                                  <a:gd name="f76" fmla="*/ 532 f46 1"/>
                                  <a:gd name="f77" fmla="*/ 93 f47 1"/>
                                  <a:gd name="f78" fmla="*/ 468 f46 1"/>
                                  <a:gd name="f79" fmla="*/ 67 f47 1"/>
                                  <a:gd name="f80" fmla="*/ 383 f46 1"/>
                                  <a:gd name="f81" fmla="*/ 47 f47 1"/>
                                  <a:gd name="f82" fmla="*/ 295 f46 1"/>
                                  <a:gd name="f83" fmla="*/ 28 f47 1"/>
                                  <a:gd name="f84" fmla="*/ 12 f47 1"/>
                                  <a:gd name="f85" fmla="*/ 104 f46 1"/>
                                  <a:gd name="f86" fmla="+- f48 0 f1"/>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629"/>
                                  <a:gd name="f117" fmla="*/ f81 1 154"/>
                                  <a:gd name="f118" fmla="*/ f82 1 629"/>
                                  <a:gd name="f119" fmla="*/ f83 1 154"/>
                                  <a:gd name="f120" fmla="*/ f84 1 154"/>
                                  <a:gd name="f121" fmla="*/ f85 1 629"/>
                                  <a:gd name="f122" fmla="*/ 0 1 f49"/>
                                  <a:gd name="f123" fmla="*/ f43 1 f49"/>
                                  <a:gd name="f124" fmla="*/ 0 1 f50"/>
                                  <a:gd name="f125" fmla="*/ f44 1 f50"/>
                                  <a:gd name="f126" fmla="*/ f87 1 f49"/>
                                  <a:gd name="f127" fmla="*/ f88 1 f50"/>
                                  <a:gd name="f128" fmla="*/ f89 1 f49"/>
                                  <a:gd name="f129" fmla="*/ f90 1 f50"/>
                                  <a:gd name="f130" fmla="*/ f91 1 f49"/>
                                  <a:gd name="f131" fmla="*/ f92 1 f50"/>
                                  <a:gd name="f132" fmla="*/ f93 1 f49"/>
                                  <a:gd name="f133" fmla="*/ f94 1 f50"/>
                                  <a:gd name="f134" fmla="*/ f95 1 f49"/>
                                  <a:gd name="f135" fmla="*/ f96 1 f50"/>
                                  <a:gd name="f136" fmla="*/ f97 1 f49"/>
                                  <a:gd name="f137" fmla="*/ f98 1 f50"/>
                                  <a:gd name="f138" fmla="*/ f99 1 f49"/>
                                  <a:gd name="f139" fmla="*/ f100 1 f50"/>
                                  <a:gd name="f140" fmla="*/ f101 1 f49"/>
                                  <a:gd name="f141" fmla="*/ f102 1 f50"/>
                                  <a:gd name="f142" fmla="*/ f103 1 f49"/>
                                  <a:gd name="f143" fmla="*/ f104 1 f50"/>
                                  <a:gd name="f144" fmla="*/ f105 1 f49"/>
                                  <a:gd name="f145" fmla="*/ f106 1 f50"/>
                                  <a:gd name="f146" fmla="*/ f107 1 f49"/>
                                  <a:gd name="f147" fmla="*/ f108 1 f50"/>
                                  <a:gd name="f148" fmla="*/ f109 1 f49"/>
                                  <a:gd name="f149" fmla="*/ f110 1 f50"/>
                                  <a:gd name="f150" fmla="*/ f111 1 f49"/>
                                  <a:gd name="f151" fmla="*/ f112 1 f50"/>
                                  <a:gd name="f152" fmla="*/ f113 1 f49"/>
                                  <a:gd name="f153" fmla="*/ f114 1 f50"/>
                                  <a:gd name="f154" fmla="*/ f115 1 f49"/>
                                  <a:gd name="f155" fmla="*/ f116 1 f50"/>
                                  <a:gd name="f156" fmla="*/ f117 1 f49"/>
                                  <a:gd name="f157" fmla="*/ f118 1 f50"/>
                                  <a:gd name="f158" fmla="*/ f119 1 f49"/>
                                  <a:gd name="f159" fmla="*/ f120 1 f49"/>
                                  <a:gd name="f160" fmla="*/ f121 1 f50"/>
                                  <a:gd name="f161" fmla="*/ f122 f40 1"/>
                                  <a:gd name="f162" fmla="*/ f123 f40 1"/>
                                  <a:gd name="f163" fmla="*/ f125 f41 1"/>
                                  <a:gd name="f164" fmla="*/ f124 f41 1"/>
                                  <a:gd name="f165" fmla="*/ f126 f40 1"/>
                                  <a:gd name="f166" fmla="*/ f127 f41 1"/>
                                  <a:gd name="f167" fmla="*/ f128 f40 1"/>
                                  <a:gd name="f168" fmla="*/ f129 f41 1"/>
                                  <a:gd name="f169" fmla="*/ f130 f40 1"/>
                                  <a:gd name="f170" fmla="*/ f131 f41 1"/>
                                  <a:gd name="f171" fmla="*/ f132 f40 1"/>
                                  <a:gd name="f172" fmla="*/ f133 f41 1"/>
                                  <a:gd name="f173" fmla="*/ f134 f40 1"/>
                                  <a:gd name="f174" fmla="*/ f135 f41 1"/>
                                  <a:gd name="f175" fmla="*/ f136 f40 1"/>
                                  <a:gd name="f176" fmla="*/ f137 f41 1"/>
                                  <a:gd name="f177" fmla="*/ f138 f40 1"/>
                                  <a:gd name="f178" fmla="*/ f139 f41 1"/>
                                  <a:gd name="f179" fmla="*/ f140 f40 1"/>
                                  <a:gd name="f180" fmla="*/ f141 f41 1"/>
                                  <a:gd name="f181" fmla="*/ f142 f40 1"/>
                                  <a:gd name="f182" fmla="*/ f143 f41 1"/>
                                  <a:gd name="f183" fmla="*/ f144 f40 1"/>
                                  <a:gd name="f184" fmla="*/ f145 f41 1"/>
                                  <a:gd name="f185" fmla="*/ f146 f40 1"/>
                                  <a:gd name="f186" fmla="*/ f147 f41 1"/>
                                  <a:gd name="f187" fmla="*/ f148 f40 1"/>
                                  <a:gd name="f188" fmla="*/ f149 f41 1"/>
                                  <a:gd name="f189" fmla="*/ f150 f40 1"/>
                                  <a:gd name="f190" fmla="*/ f151 f41 1"/>
                                  <a:gd name="f191" fmla="*/ f152 f40 1"/>
                                  <a:gd name="f192" fmla="*/ f153 f41 1"/>
                                  <a:gd name="f193" fmla="*/ f154 f40 1"/>
                                  <a:gd name="f194" fmla="*/ f155 f41 1"/>
                                  <a:gd name="f195" fmla="*/ f156 f40 1"/>
                                  <a:gd name="f196" fmla="*/ f157 f41 1"/>
                                  <a:gd name="f197" fmla="*/ f158 f40 1"/>
                                  <a:gd name="f198" fmla="*/ f159 f40 1"/>
                                  <a:gd name="f199" fmla="*/ f160 f41 1"/>
                                </a:gdLst>
                                <a:ahLst/>
                                <a:cxnLst>
                                  <a:cxn ang="3cd4">
                                    <a:pos x="hc" y="t"/>
                                  </a:cxn>
                                  <a:cxn ang="0">
                                    <a:pos x="r" y="vc"/>
                                  </a:cxn>
                                  <a:cxn ang="cd4">
                                    <a:pos x="hc" y="b"/>
                                  </a:cxn>
                                  <a:cxn ang="cd2">
                                    <a:pos x="l" y="vc"/>
                                  </a:cxn>
                                  <a:cxn ang="f86">
                                    <a:pos x="f165" y="f166"/>
                                  </a:cxn>
                                  <a:cxn ang="f86">
                                    <a:pos x="f167" y="f168"/>
                                  </a:cxn>
                                  <a:cxn ang="f86">
                                    <a:pos x="f169" y="f170"/>
                                  </a:cxn>
                                  <a:cxn ang="f86">
                                    <a:pos x="f171" y="f172"/>
                                  </a:cxn>
                                  <a:cxn ang="f86">
                                    <a:pos x="f173" y="f174"/>
                                  </a:cxn>
                                  <a:cxn ang="f86">
                                    <a:pos x="f175" y="f176"/>
                                  </a:cxn>
                                  <a:cxn ang="f86">
                                    <a:pos x="f177" y="f178"/>
                                  </a:cxn>
                                  <a:cxn ang="f86">
                                    <a:pos x="f179" y="f180"/>
                                  </a:cxn>
                                  <a:cxn ang="f86">
                                    <a:pos x="f181" y="f182"/>
                                  </a:cxn>
                                  <a:cxn ang="f86">
                                    <a:pos x="f183" y="f184"/>
                                  </a:cxn>
                                  <a:cxn ang="f86">
                                    <a:pos x="f185" y="f186"/>
                                  </a:cxn>
                                  <a:cxn ang="f86">
                                    <a:pos x="f187" y="f188"/>
                                  </a:cxn>
                                  <a:cxn ang="f86">
                                    <a:pos x="f189" y="f190"/>
                                  </a:cxn>
                                  <a:cxn ang="f86">
                                    <a:pos x="f191" y="f192"/>
                                  </a:cxn>
                                  <a:cxn ang="f86">
                                    <a:pos x="f193" y="f194"/>
                                  </a:cxn>
                                  <a:cxn ang="f86">
                                    <a:pos x="f195" y="f196"/>
                                  </a:cxn>
                                  <a:cxn ang="f86">
                                    <a:pos x="f197" y="f172"/>
                                  </a:cxn>
                                  <a:cxn ang="f86">
                                    <a:pos x="f198" y="f199"/>
                                  </a:cxn>
                                  <a:cxn ang="f86">
                                    <a:pos x="f165" y="f166"/>
                                  </a:cxn>
                                </a:cxnLst>
                                <a:rect l="f161" t="f164" r="f162" b="f163"/>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44546A"/>
                              </a:solidFill>
                              <a:ln w="0" cap="flat">
                                <a:solidFill>
                                  <a:srgbClr val="44546A"/>
                                </a:solidFill>
                                <a:prstDash val="solid"/>
                                <a:round/>
                              </a:ln>
                            </wps:spPr>
                            <wps:bodyPr lIns="0" tIns="0" rIns="0" bIns="0"/>
                          </wps:wsp>
                          <wps:wsp>
                            <wps:cNvPr id="2001239741" name="Forme libre 25"/>
                            <wps:cNvSpPr/>
                            <wps:spPr>
                              <a:xfrm>
                                <a:off x="880082" y="4957164"/>
                                <a:ext cx="96167" cy="180310"/>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val f5"/>
                                  <a:gd name="f15" fmla="val f6"/>
                                  <a:gd name="f16" fmla="val f7"/>
                                  <a:gd name="f17" fmla="*/ f11 f0 1"/>
                                  <a:gd name="f18" fmla="+- f16 0 f14"/>
                                  <a:gd name="f19" fmla="+- f15 0 f14"/>
                                  <a:gd name="f20" fmla="*/ f17 1 f2"/>
                                  <a:gd name="f21" fmla="*/ f19 1 33"/>
                                  <a:gd name="f22" fmla="*/ f18 1 69"/>
                                  <a:gd name="f23" fmla="*/ 0 f19 1"/>
                                  <a:gd name="f24" fmla="*/ 0 f18 1"/>
                                  <a:gd name="f25" fmla="*/ 33 f19 1"/>
                                  <a:gd name="f26" fmla="*/ 69 f18 1"/>
                                  <a:gd name="f27" fmla="*/ 24 f19 1"/>
                                  <a:gd name="f28" fmla="*/ 12 f19 1"/>
                                  <a:gd name="f29" fmla="*/ 35 f18 1"/>
                                  <a:gd name="f30" fmla="+- f20 0 f1"/>
                                  <a:gd name="f31" fmla="*/ f23 1 33"/>
                                  <a:gd name="f32" fmla="*/ f24 1 69"/>
                                  <a:gd name="f33" fmla="*/ f25 1 33"/>
                                  <a:gd name="f34" fmla="*/ f26 1 69"/>
                                  <a:gd name="f35" fmla="*/ f27 1 33"/>
                                  <a:gd name="f36" fmla="*/ f28 1 33"/>
                                  <a:gd name="f37" fmla="*/ f29 1 69"/>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69">
                                    <a:moveTo>
                                      <a:pt x="f5" y="f5"/>
                                    </a:moveTo>
                                    <a:lnTo>
                                      <a:pt x="f6" y="f7"/>
                                    </a:lnTo>
                                    <a:lnTo>
                                      <a:pt x="f8" y="f7"/>
                                    </a:lnTo>
                                    <a:lnTo>
                                      <a:pt x="f9" y="f10"/>
                                    </a:lnTo>
                                    <a:lnTo>
                                      <a:pt x="f5" y="f5"/>
                                    </a:lnTo>
                                    <a:close/>
                                  </a:path>
                                </a:pathLst>
                              </a:custGeom>
                              <a:solidFill>
                                <a:srgbClr val="44546A"/>
                              </a:solidFill>
                              <a:ln w="0" cap="flat">
                                <a:solidFill>
                                  <a:srgbClr val="44546A"/>
                                </a:solidFill>
                                <a:prstDash val="solid"/>
                                <a:round/>
                              </a:ln>
                            </wps:spPr>
                            <wps:bodyPr lIns="0" tIns="0" rIns="0" bIns="0"/>
                          </wps:wsp>
                          <wps:wsp>
                            <wps:cNvPr id="233723530" name="Forme libre 26"/>
                            <wps:cNvSpPr/>
                            <wps:spPr>
                              <a:xfrm>
                                <a:off x="393411" y="3195902"/>
                                <a:ext cx="43717" cy="243029"/>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val f5"/>
                                  <a:gd name="f17" fmla="val f6"/>
                                  <a:gd name="f18" fmla="val f7"/>
                                  <a:gd name="f19" fmla="*/ f13 f0 1"/>
                                  <a:gd name="f20" fmla="+- f18 0 f16"/>
                                  <a:gd name="f21" fmla="+- f17 0 f16"/>
                                  <a:gd name="f22" fmla="*/ f19 1 f2"/>
                                  <a:gd name="f23" fmla="*/ f21 1 15"/>
                                  <a:gd name="f24" fmla="*/ f20 1 93"/>
                                  <a:gd name="f25" fmla="*/ 0 f21 1"/>
                                  <a:gd name="f26" fmla="*/ 0 f20 1"/>
                                  <a:gd name="f27" fmla="*/ 9 f21 1"/>
                                  <a:gd name="f28" fmla="*/ 37 f20 1"/>
                                  <a:gd name="f29" fmla="*/ 40 f20 1"/>
                                  <a:gd name="f30" fmla="*/ 15 f21 1"/>
                                  <a:gd name="f31" fmla="*/ 93 f20 1"/>
                                  <a:gd name="f32" fmla="*/ 5 f21 1"/>
                                  <a:gd name="f33" fmla="*/ 49 f20 1"/>
                                  <a:gd name="f34" fmla="+- f22 0 f1"/>
                                  <a:gd name="f35" fmla="*/ f25 1 15"/>
                                  <a:gd name="f36" fmla="*/ f26 1 93"/>
                                  <a:gd name="f37" fmla="*/ f27 1 15"/>
                                  <a:gd name="f38" fmla="*/ f28 1 93"/>
                                  <a:gd name="f39" fmla="*/ f29 1 93"/>
                                  <a:gd name="f40" fmla="*/ f30 1 15"/>
                                  <a:gd name="f41" fmla="*/ f31 1 93"/>
                                  <a:gd name="f42" fmla="*/ f32 1 15"/>
                                  <a:gd name="f43" fmla="*/ f33 1 93"/>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3">
                                    <a:moveTo>
                                      <a:pt x="f5" y="f5"/>
                                    </a:moveTo>
                                    <a:lnTo>
                                      <a:pt x="f8" y="f9"/>
                                    </a:lnTo>
                                    <a:lnTo>
                                      <a:pt x="f8" y="f10"/>
                                    </a:lnTo>
                                    <a:lnTo>
                                      <a:pt x="f6" y="f7"/>
                                    </a:lnTo>
                                    <a:lnTo>
                                      <a:pt x="f11" y="f12"/>
                                    </a:lnTo>
                                    <a:lnTo>
                                      <a:pt x="f5" y="f5"/>
                                    </a:lnTo>
                                    <a:close/>
                                  </a:path>
                                </a:pathLst>
                              </a:custGeom>
                              <a:solidFill>
                                <a:srgbClr val="44546A"/>
                              </a:solidFill>
                              <a:ln w="0" cap="flat">
                                <a:solidFill>
                                  <a:srgbClr val="44546A"/>
                                </a:solidFill>
                                <a:prstDash val="solid"/>
                                <a:round/>
                              </a:ln>
                            </wps:spPr>
                            <wps:bodyPr lIns="0" tIns="0" rIns="0" bIns="0"/>
                          </wps:wsp>
                          <wps:wsp>
                            <wps:cNvPr id="1262244300" name="Forme libre 27"/>
                            <wps:cNvSpPr/>
                            <wps:spPr>
                              <a:xfrm>
                                <a:off x="775173" y="2432853"/>
                                <a:ext cx="1148184" cy="2001676"/>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val f5"/>
                                  <a:gd name="f64" fmla="val f6"/>
                                  <a:gd name="f65" fmla="val f7"/>
                                  <a:gd name="f66" fmla="*/ f60 f0 1"/>
                                  <a:gd name="f67" fmla="+- f65 0 f63"/>
                                  <a:gd name="f68" fmla="+- f64 0 f63"/>
                                  <a:gd name="f69" fmla="*/ f66 1 f2"/>
                                  <a:gd name="f70" fmla="*/ f68 1 394"/>
                                  <a:gd name="f71" fmla="*/ f67 1 766"/>
                                  <a:gd name="f72" fmla="*/ 394 f68 1"/>
                                  <a:gd name="f73" fmla="*/ 0 f67 1"/>
                                  <a:gd name="f74" fmla="*/ 356 f68 1"/>
                                  <a:gd name="f75" fmla="*/ 38 f67 1"/>
                                  <a:gd name="f76" fmla="*/ 319 f68 1"/>
                                  <a:gd name="f77" fmla="*/ 77 f67 1"/>
                                  <a:gd name="f78" fmla="*/ 284 f68 1"/>
                                  <a:gd name="f79" fmla="*/ 117 f67 1"/>
                                  <a:gd name="f80" fmla="*/ 249 f68 1"/>
                                  <a:gd name="f81" fmla="*/ 160 f67 1"/>
                                  <a:gd name="f82" fmla="*/ 207 f68 1"/>
                                  <a:gd name="f83" fmla="*/ 218 f67 1"/>
                                  <a:gd name="f84" fmla="*/ 168 f68 1"/>
                                  <a:gd name="f85" fmla="*/ 276 f67 1"/>
                                  <a:gd name="f86" fmla="*/ 131 f68 1"/>
                                  <a:gd name="f87" fmla="*/ 339 f67 1"/>
                                  <a:gd name="f88" fmla="*/ 98 f68 1"/>
                                  <a:gd name="f89" fmla="*/ 402 f67 1"/>
                                  <a:gd name="f90" fmla="*/ 69 f68 1"/>
                                  <a:gd name="f91" fmla="*/ 467 f67 1"/>
                                  <a:gd name="f92" fmla="*/ 45 f68 1"/>
                                  <a:gd name="f93" fmla="*/ 535 f67 1"/>
                                  <a:gd name="f94" fmla="*/ 26 f68 1"/>
                                  <a:gd name="f95" fmla="*/ 604 f67 1"/>
                                  <a:gd name="f96" fmla="*/ 14 f68 1"/>
                                  <a:gd name="f97" fmla="*/ 673 f67 1"/>
                                  <a:gd name="f98" fmla="*/ 7 f68 1"/>
                                  <a:gd name="f99" fmla="*/ 746 f67 1"/>
                                  <a:gd name="f100" fmla="*/ 6 f68 1"/>
                                  <a:gd name="f101" fmla="*/ 766 f67 1"/>
                                  <a:gd name="f102" fmla="*/ 0 f68 1"/>
                                  <a:gd name="f103" fmla="*/ 749 f67 1"/>
                                  <a:gd name="f104" fmla="*/ 1 f68 1"/>
                                  <a:gd name="f105" fmla="*/ 744 f67 1"/>
                                  <a:gd name="f106" fmla="*/ 21 f68 1"/>
                                  <a:gd name="f107" fmla="*/ 603 f67 1"/>
                                  <a:gd name="f108" fmla="*/ 40 f68 1"/>
                                  <a:gd name="f109" fmla="*/ 533 f67 1"/>
                                  <a:gd name="f110" fmla="*/ 65 f68 1"/>
                                  <a:gd name="f111" fmla="*/ 466 f67 1"/>
                                  <a:gd name="f112" fmla="*/ 94 f68 1"/>
                                  <a:gd name="f113" fmla="*/ 400 f67 1"/>
                                  <a:gd name="f114" fmla="*/ 127 f68 1"/>
                                  <a:gd name="f115" fmla="*/ 336 f67 1"/>
                                  <a:gd name="f116" fmla="*/ 164 f68 1"/>
                                  <a:gd name="f117" fmla="*/ 275 f67 1"/>
                                  <a:gd name="f118" fmla="*/ 204 f68 1"/>
                                  <a:gd name="f119" fmla="*/ 215 f67 1"/>
                                  <a:gd name="f120" fmla="*/ 248 f68 1"/>
                                  <a:gd name="f121" fmla="*/ 158 f67 1"/>
                                  <a:gd name="f122" fmla="*/ 282 f68 1"/>
                                  <a:gd name="f123" fmla="*/ 116 f67 1"/>
                                  <a:gd name="f124" fmla="*/ 318 f68 1"/>
                                  <a:gd name="f125" fmla="*/ 76 f67 1"/>
                                  <a:gd name="f126" fmla="*/ 354 f68 1"/>
                                  <a:gd name="f127" fmla="*/ 37 f67 1"/>
                                  <a:gd name="f128" fmla="+- f69 0 f1"/>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f124 1 394"/>
                                  <a:gd name="f182" fmla="*/ f125 1 766"/>
                                  <a:gd name="f183" fmla="*/ f126 1 394"/>
                                  <a:gd name="f184" fmla="*/ f127 1 766"/>
                                  <a:gd name="f185" fmla="*/ 0 1 f70"/>
                                  <a:gd name="f186" fmla="*/ f64 1 f70"/>
                                  <a:gd name="f187" fmla="*/ 0 1 f71"/>
                                  <a:gd name="f188" fmla="*/ f65 1 f71"/>
                                  <a:gd name="f189" fmla="*/ f129 1 f70"/>
                                  <a:gd name="f190" fmla="*/ f130 1 f71"/>
                                  <a:gd name="f191" fmla="*/ f131 1 f70"/>
                                  <a:gd name="f192" fmla="*/ f132 1 f71"/>
                                  <a:gd name="f193" fmla="*/ f133 1 f70"/>
                                  <a:gd name="f194" fmla="*/ f134 1 f71"/>
                                  <a:gd name="f195" fmla="*/ f135 1 f70"/>
                                  <a:gd name="f196" fmla="*/ f136 1 f71"/>
                                  <a:gd name="f197" fmla="*/ f137 1 f70"/>
                                  <a:gd name="f198" fmla="*/ f138 1 f71"/>
                                  <a:gd name="f199" fmla="*/ f139 1 f70"/>
                                  <a:gd name="f200" fmla="*/ f140 1 f71"/>
                                  <a:gd name="f201" fmla="*/ f141 1 f70"/>
                                  <a:gd name="f202" fmla="*/ f142 1 f71"/>
                                  <a:gd name="f203" fmla="*/ f143 1 f70"/>
                                  <a:gd name="f204" fmla="*/ f144 1 f71"/>
                                  <a:gd name="f205" fmla="*/ f145 1 f70"/>
                                  <a:gd name="f206" fmla="*/ f146 1 f71"/>
                                  <a:gd name="f207" fmla="*/ f147 1 f70"/>
                                  <a:gd name="f208" fmla="*/ f148 1 f71"/>
                                  <a:gd name="f209" fmla="*/ f149 1 f70"/>
                                  <a:gd name="f210" fmla="*/ f150 1 f71"/>
                                  <a:gd name="f211" fmla="*/ f151 1 f70"/>
                                  <a:gd name="f212" fmla="*/ f152 1 f71"/>
                                  <a:gd name="f213" fmla="*/ f153 1 f70"/>
                                  <a:gd name="f214" fmla="*/ f154 1 f71"/>
                                  <a:gd name="f215" fmla="*/ f155 1 f70"/>
                                  <a:gd name="f216" fmla="*/ f156 1 f71"/>
                                  <a:gd name="f217" fmla="*/ f157 1 f70"/>
                                  <a:gd name="f218" fmla="*/ f158 1 f71"/>
                                  <a:gd name="f219" fmla="*/ f159 1 f70"/>
                                  <a:gd name="f220" fmla="*/ f160 1 f71"/>
                                  <a:gd name="f221" fmla="*/ f161 1 f70"/>
                                  <a:gd name="f222" fmla="*/ f162 1 f71"/>
                                  <a:gd name="f223" fmla="*/ f163 1 f70"/>
                                  <a:gd name="f224" fmla="*/ f164 1 f71"/>
                                  <a:gd name="f225" fmla="*/ f165 1 f70"/>
                                  <a:gd name="f226" fmla="*/ f166 1 f71"/>
                                  <a:gd name="f227" fmla="*/ f167 1 f70"/>
                                  <a:gd name="f228" fmla="*/ f168 1 f71"/>
                                  <a:gd name="f229" fmla="*/ f169 1 f70"/>
                                  <a:gd name="f230" fmla="*/ f170 1 f71"/>
                                  <a:gd name="f231" fmla="*/ f171 1 f70"/>
                                  <a:gd name="f232" fmla="*/ f172 1 f71"/>
                                  <a:gd name="f233" fmla="*/ f173 1 f70"/>
                                  <a:gd name="f234" fmla="*/ f174 1 f71"/>
                                  <a:gd name="f235" fmla="*/ f175 1 f70"/>
                                  <a:gd name="f236" fmla="*/ f176 1 f71"/>
                                  <a:gd name="f237" fmla="*/ f177 1 f70"/>
                                  <a:gd name="f238" fmla="*/ f178 1 f71"/>
                                  <a:gd name="f239" fmla="*/ f179 1 f70"/>
                                  <a:gd name="f240" fmla="*/ f180 1 f71"/>
                                  <a:gd name="f241" fmla="*/ f181 1 f70"/>
                                  <a:gd name="f242" fmla="*/ f182 1 f71"/>
                                  <a:gd name="f243" fmla="*/ f183 1 f70"/>
                                  <a:gd name="f244" fmla="*/ f184 1 f71"/>
                                  <a:gd name="f245" fmla="*/ f185 f61 1"/>
                                  <a:gd name="f246" fmla="*/ f186 f61 1"/>
                                  <a:gd name="f247" fmla="*/ f188 f62 1"/>
                                  <a:gd name="f248" fmla="*/ f187 f62 1"/>
                                  <a:gd name="f249" fmla="*/ f189 f61 1"/>
                                  <a:gd name="f250" fmla="*/ f190 f62 1"/>
                                  <a:gd name="f251" fmla="*/ f191 f61 1"/>
                                  <a:gd name="f252" fmla="*/ f192 f62 1"/>
                                  <a:gd name="f253" fmla="*/ f193 f61 1"/>
                                  <a:gd name="f254" fmla="*/ f194 f62 1"/>
                                  <a:gd name="f255" fmla="*/ f195 f61 1"/>
                                  <a:gd name="f256" fmla="*/ f196 f62 1"/>
                                  <a:gd name="f257" fmla="*/ f197 f61 1"/>
                                  <a:gd name="f258" fmla="*/ f198 f62 1"/>
                                  <a:gd name="f259" fmla="*/ f199 f61 1"/>
                                  <a:gd name="f260" fmla="*/ f200 f62 1"/>
                                  <a:gd name="f261" fmla="*/ f201 f61 1"/>
                                  <a:gd name="f262" fmla="*/ f202 f62 1"/>
                                  <a:gd name="f263" fmla="*/ f203 f61 1"/>
                                  <a:gd name="f264" fmla="*/ f204 f62 1"/>
                                  <a:gd name="f265" fmla="*/ f205 f61 1"/>
                                  <a:gd name="f266" fmla="*/ f206 f62 1"/>
                                  <a:gd name="f267" fmla="*/ f207 f61 1"/>
                                  <a:gd name="f268" fmla="*/ f208 f62 1"/>
                                  <a:gd name="f269" fmla="*/ f209 f61 1"/>
                                  <a:gd name="f270" fmla="*/ f210 f62 1"/>
                                  <a:gd name="f271" fmla="*/ f211 f61 1"/>
                                  <a:gd name="f272" fmla="*/ f212 f62 1"/>
                                  <a:gd name="f273" fmla="*/ f213 f61 1"/>
                                  <a:gd name="f274" fmla="*/ f214 f62 1"/>
                                  <a:gd name="f275" fmla="*/ f215 f61 1"/>
                                  <a:gd name="f276" fmla="*/ f216 f62 1"/>
                                  <a:gd name="f277" fmla="*/ f217 f61 1"/>
                                  <a:gd name="f278" fmla="*/ f218 f62 1"/>
                                  <a:gd name="f279" fmla="*/ f219 f61 1"/>
                                  <a:gd name="f280" fmla="*/ f220 f62 1"/>
                                  <a:gd name="f281" fmla="*/ f221 f61 1"/>
                                  <a:gd name="f282" fmla="*/ f222 f62 1"/>
                                  <a:gd name="f283" fmla="*/ f223 f61 1"/>
                                  <a:gd name="f284" fmla="*/ f224 f62 1"/>
                                  <a:gd name="f285" fmla="*/ f225 f61 1"/>
                                  <a:gd name="f286" fmla="*/ f226 f62 1"/>
                                  <a:gd name="f287" fmla="*/ f227 f61 1"/>
                                  <a:gd name="f288" fmla="*/ f228 f62 1"/>
                                  <a:gd name="f289" fmla="*/ f229 f61 1"/>
                                  <a:gd name="f290" fmla="*/ f230 f62 1"/>
                                  <a:gd name="f291" fmla="*/ f231 f61 1"/>
                                  <a:gd name="f292" fmla="*/ f232 f62 1"/>
                                  <a:gd name="f293" fmla="*/ f233 f61 1"/>
                                  <a:gd name="f294" fmla="*/ f234 f62 1"/>
                                  <a:gd name="f295" fmla="*/ f235 f61 1"/>
                                  <a:gd name="f296" fmla="*/ f236 f62 1"/>
                                  <a:gd name="f297" fmla="*/ f237 f61 1"/>
                                  <a:gd name="f298" fmla="*/ f238 f62 1"/>
                                  <a:gd name="f299" fmla="*/ f239 f61 1"/>
                                  <a:gd name="f300" fmla="*/ f240 f62 1"/>
                                  <a:gd name="f301" fmla="*/ f241 f61 1"/>
                                  <a:gd name="f302" fmla="*/ f242 f62 1"/>
                                  <a:gd name="f303" fmla="*/ f243 f61 1"/>
                                  <a:gd name="f304" fmla="*/ f244 f62 1"/>
                                </a:gdLst>
                                <a:ahLst/>
                                <a:cxnLst>
                                  <a:cxn ang="3cd4">
                                    <a:pos x="hc" y="t"/>
                                  </a:cxn>
                                  <a:cxn ang="0">
                                    <a:pos x="r" y="vc"/>
                                  </a:cxn>
                                  <a:cxn ang="cd4">
                                    <a:pos x="hc" y="b"/>
                                  </a:cxn>
                                  <a:cxn ang="cd2">
                                    <a:pos x="l" y="vc"/>
                                  </a:cxn>
                                  <a:cxn ang="f128">
                                    <a:pos x="f249" y="f250"/>
                                  </a:cxn>
                                  <a:cxn ang="f128">
                                    <a:pos x="f249" y="f250"/>
                                  </a:cxn>
                                  <a:cxn ang="f128">
                                    <a:pos x="f251" y="f252"/>
                                  </a:cxn>
                                  <a:cxn ang="f128">
                                    <a:pos x="f253" y="f254"/>
                                  </a:cxn>
                                  <a:cxn ang="f128">
                                    <a:pos x="f255" y="f256"/>
                                  </a:cxn>
                                  <a:cxn ang="f128">
                                    <a:pos x="f257" y="f258"/>
                                  </a:cxn>
                                  <a:cxn ang="f128">
                                    <a:pos x="f259" y="f260"/>
                                  </a:cxn>
                                  <a:cxn ang="f128">
                                    <a:pos x="f261" y="f262"/>
                                  </a:cxn>
                                  <a:cxn ang="f128">
                                    <a:pos x="f263" y="f264"/>
                                  </a:cxn>
                                  <a:cxn ang="f128">
                                    <a:pos x="f265" y="f266"/>
                                  </a:cxn>
                                  <a:cxn ang="f128">
                                    <a:pos x="f267" y="f268"/>
                                  </a:cxn>
                                  <a:cxn ang="f128">
                                    <a:pos x="f269" y="f270"/>
                                  </a:cxn>
                                  <a:cxn ang="f128">
                                    <a:pos x="f271" y="f272"/>
                                  </a:cxn>
                                  <a:cxn ang="f128">
                                    <a:pos x="f273" y="f274"/>
                                  </a:cxn>
                                  <a:cxn ang="f128">
                                    <a:pos x="f275" y="f276"/>
                                  </a:cxn>
                                  <a:cxn ang="f128">
                                    <a:pos x="f277" y="f278"/>
                                  </a:cxn>
                                  <a:cxn ang="f128">
                                    <a:pos x="f279" y="f280"/>
                                  </a:cxn>
                                  <a:cxn ang="f128">
                                    <a:pos x="f281" y="f282"/>
                                  </a:cxn>
                                  <a:cxn ang="f128">
                                    <a:pos x="f275" y="f274"/>
                                  </a:cxn>
                                  <a:cxn ang="f128">
                                    <a:pos x="f283" y="f284"/>
                                  </a:cxn>
                                  <a:cxn ang="f128">
                                    <a:pos x="f285" y="f286"/>
                                  </a:cxn>
                                  <a:cxn ang="f128">
                                    <a:pos x="f287" y="f288"/>
                                  </a:cxn>
                                  <a:cxn ang="f128">
                                    <a:pos x="f289" y="f290"/>
                                  </a:cxn>
                                  <a:cxn ang="f128">
                                    <a:pos x="f291" y="f292"/>
                                  </a:cxn>
                                  <a:cxn ang="f128">
                                    <a:pos x="f293" y="f294"/>
                                  </a:cxn>
                                  <a:cxn ang="f128">
                                    <a:pos x="f295" y="f296"/>
                                  </a:cxn>
                                  <a:cxn ang="f128">
                                    <a:pos x="f297" y="f298"/>
                                  </a:cxn>
                                  <a:cxn ang="f128">
                                    <a:pos x="f299" y="f300"/>
                                  </a:cxn>
                                  <a:cxn ang="f128">
                                    <a:pos x="f301" y="f302"/>
                                  </a:cxn>
                                  <a:cxn ang="f128">
                                    <a:pos x="f303" y="f304"/>
                                  </a:cxn>
                                  <a:cxn ang="f128">
                                    <a:pos x="f249" y="f250"/>
                                  </a:cxn>
                                </a:cxnLst>
                                <a:rect l="f245" t="f248" r="f246" b="f247"/>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44546A"/>
                              </a:solidFill>
                              <a:ln w="0" cap="flat">
                                <a:solidFill>
                                  <a:srgbClr val="44546A"/>
                                </a:solidFill>
                                <a:prstDash val="solid"/>
                                <a:round/>
                              </a:ln>
                            </wps:spPr>
                            <wps:bodyPr lIns="0" tIns="0" rIns="0" bIns="0"/>
                          </wps:wsp>
                          <wps:wsp>
                            <wps:cNvPr id="1231649680" name="Forme libre 28"/>
                            <wps:cNvSpPr/>
                            <wps:spPr>
                              <a:xfrm>
                                <a:off x="775173" y="4450212"/>
                                <a:ext cx="104909" cy="506952"/>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val f5"/>
                                  <a:gd name="f30" fmla="val f6"/>
                                  <a:gd name="f31" fmla="val f7"/>
                                  <a:gd name="f32" fmla="*/ f26 f0 1"/>
                                  <a:gd name="f33" fmla="+- f31 0 f29"/>
                                  <a:gd name="f34" fmla="+- f30 0 f29"/>
                                  <a:gd name="f35" fmla="*/ f32 1 f2"/>
                                  <a:gd name="f36" fmla="*/ f34 1 36"/>
                                  <a:gd name="f37" fmla="*/ f33 1 194"/>
                                  <a:gd name="f38" fmla="*/ 0 f34 1"/>
                                  <a:gd name="f39" fmla="*/ 0 f33 1"/>
                                  <a:gd name="f40" fmla="*/ 6 f34 1"/>
                                  <a:gd name="f41" fmla="*/ 16 f33 1"/>
                                  <a:gd name="f42" fmla="*/ 7 f34 1"/>
                                  <a:gd name="f43" fmla="*/ 19 f33 1"/>
                                  <a:gd name="f44" fmla="*/ 11 f34 1"/>
                                  <a:gd name="f45" fmla="*/ 80 f33 1"/>
                                  <a:gd name="f46" fmla="*/ 20 f34 1"/>
                                  <a:gd name="f47" fmla="*/ 132 f33 1"/>
                                  <a:gd name="f48" fmla="*/ 33 f34 1"/>
                                  <a:gd name="f49" fmla="*/ 185 f33 1"/>
                                  <a:gd name="f50" fmla="*/ 36 f34 1"/>
                                  <a:gd name="f51" fmla="*/ 194 f33 1"/>
                                  <a:gd name="f52" fmla="*/ 21 f34 1"/>
                                  <a:gd name="f53" fmla="*/ 161 f33 1"/>
                                  <a:gd name="f54" fmla="*/ 15 f34 1"/>
                                  <a:gd name="f55" fmla="*/ 145 f33 1"/>
                                  <a:gd name="f56" fmla="*/ 5 f34 1"/>
                                  <a:gd name="f57" fmla="*/ 81 f33 1"/>
                                  <a:gd name="f58" fmla="*/ 1 f34 1"/>
                                  <a:gd name="f59" fmla="*/ 41 f33 1"/>
                                  <a:gd name="f60" fmla="+- f35 0 f1"/>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f56 1 36"/>
                                  <a:gd name="f80" fmla="*/ f57 1 194"/>
                                  <a:gd name="f81" fmla="*/ f58 1 36"/>
                                  <a:gd name="f82" fmla="*/ f59 1 194"/>
                                  <a:gd name="f83" fmla="*/ 0 1 f36"/>
                                  <a:gd name="f84" fmla="*/ f30 1 f36"/>
                                  <a:gd name="f85" fmla="*/ 0 1 f37"/>
                                  <a:gd name="f86" fmla="*/ f31 1 f37"/>
                                  <a:gd name="f87" fmla="*/ f61 1 f36"/>
                                  <a:gd name="f88" fmla="*/ f62 1 f37"/>
                                  <a:gd name="f89" fmla="*/ f63 1 f36"/>
                                  <a:gd name="f90" fmla="*/ f64 1 f37"/>
                                  <a:gd name="f91" fmla="*/ f65 1 f36"/>
                                  <a:gd name="f92" fmla="*/ f66 1 f37"/>
                                  <a:gd name="f93" fmla="*/ f67 1 f36"/>
                                  <a:gd name="f94" fmla="*/ f68 1 f37"/>
                                  <a:gd name="f95" fmla="*/ f69 1 f36"/>
                                  <a:gd name="f96" fmla="*/ f70 1 f37"/>
                                  <a:gd name="f97" fmla="*/ f71 1 f36"/>
                                  <a:gd name="f98" fmla="*/ f72 1 f37"/>
                                  <a:gd name="f99" fmla="*/ f73 1 f36"/>
                                  <a:gd name="f100" fmla="*/ f74 1 f37"/>
                                  <a:gd name="f101" fmla="*/ f75 1 f36"/>
                                  <a:gd name="f102" fmla="*/ f76 1 f37"/>
                                  <a:gd name="f103" fmla="*/ f77 1 f36"/>
                                  <a:gd name="f104" fmla="*/ f78 1 f37"/>
                                  <a:gd name="f105" fmla="*/ f79 1 f36"/>
                                  <a:gd name="f106" fmla="*/ f80 1 f37"/>
                                  <a:gd name="f107" fmla="*/ f81 1 f36"/>
                                  <a:gd name="f108" fmla="*/ f82 1 f37"/>
                                  <a:gd name="f109" fmla="*/ f83 f27 1"/>
                                  <a:gd name="f110" fmla="*/ f84 f27 1"/>
                                  <a:gd name="f111" fmla="*/ f86 f28 1"/>
                                  <a:gd name="f112" fmla="*/ f85 f28 1"/>
                                  <a:gd name="f113" fmla="*/ f87 f27 1"/>
                                  <a:gd name="f114" fmla="*/ f88 f28 1"/>
                                  <a:gd name="f115" fmla="*/ f89 f27 1"/>
                                  <a:gd name="f116" fmla="*/ f90 f28 1"/>
                                  <a:gd name="f117" fmla="*/ f91 f27 1"/>
                                  <a:gd name="f118" fmla="*/ f92 f28 1"/>
                                  <a:gd name="f119" fmla="*/ f93 f27 1"/>
                                  <a:gd name="f120" fmla="*/ f94 f28 1"/>
                                  <a:gd name="f121" fmla="*/ f95 f27 1"/>
                                  <a:gd name="f122" fmla="*/ f96 f28 1"/>
                                  <a:gd name="f123" fmla="*/ f97 f27 1"/>
                                  <a:gd name="f124" fmla="*/ f98 f28 1"/>
                                  <a:gd name="f125" fmla="*/ f99 f27 1"/>
                                  <a:gd name="f126" fmla="*/ f100 f28 1"/>
                                  <a:gd name="f127" fmla="*/ f101 f27 1"/>
                                  <a:gd name="f128" fmla="*/ f102 f28 1"/>
                                  <a:gd name="f129" fmla="*/ f103 f27 1"/>
                                  <a:gd name="f130" fmla="*/ f104 f28 1"/>
                                  <a:gd name="f131" fmla="*/ f105 f27 1"/>
                                  <a:gd name="f132" fmla="*/ f106 f28 1"/>
                                  <a:gd name="f133" fmla="*/ f107 f27 1"/>
                                  <a:gd name="f134" fmla="*/ f108 f28 1"/>
                                </a:gdLst>
                                <a:ahLst/>
                                <a:cxnLst>
                                  <a:cxn ang="3cd4">
                                    <a:pos x="hc" y="t"/>
                                  </a:cxn>
                                  <a:cxn ang="0">
                                    <a:pos x="r" y="vc"/>
                                  </a:cxn>
                                  <a:cxn ang="cd4">
                                    <a:pos x="hc" y="b"/>
                                  </a:cxn>
                                  <a:cxn ang="cd2">
                                    <a:pos x="l" y="vc"/>
                                  </a:cxn>
                                  <a:cxn ang="f60">
                                    <a:pos x="f113" y="f114"/>
                                  </a:cxn>
                                  <a:cxn ang="f60">
                                    <a:pos x="f115" y="f116"/>
                                  </a:cxn>
                                  <a:cxn ang="f60">
                                    <a:pos x="f117" y="f118"/>
                                  </a:cxn>
                                  <a:cxn ang="f60">
                                    <a:pos x="f119" y="f120"/>
                                  </a:cxn>
                                  <a:cxn ang="f60">
                                    <a:pos x="f121" y="f122"/>
                                  </a:cxn>
                                  <a:cxn ang="f60">
                                    <a:pos x="f123" y="f124"/>
                                  </a:cxn>
                                  <a:cxn ang="f60">
                                    <a:pos x="f125" y="f126"/>
                                  </a:cxn>
                                  <a:cxn ang="f60">
                                    <a:pos x="f127" y="f128"/>
                                  </a:cxn>
                                  <a:cxn ang="f60">
                                    <a:pos x="f129" y="f130"/>
                                  </a:cxn>
                                  <a:cxn ang="f60">
                                    <a:pos x="f131" y="f132"/>
                                  </a:cxn>
                                  <a:cxn ang="f60">
                                    <a:pos x="f133" y="f134"/>
                                  </a:cxn>
                                  <a:cxn ang="f60">
                                    <a:pos x="f113" y="f114"/>
                                  </a:cxn>
                                </a:cxnLst>
                                <a:rect l="f109" t="f112" r="f110" b="f111"/>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44546A"/>
                              </a:solidFill>
                              <a:ln w="0" cap="flat">
                                <a:solidFill>
                                  <a:srgbClr val="44546A"/>
                                </a:solidFill>
                                <a:prstDash val="solid"/>
                                <a:round/>
                              </a:ln>
                            </wps:spPr>
                            <wps:bodyPr lIns="0" tIns="0" rIns="0" bIns="0"/>
                          </wps:wsp>
                          <wps:wsp>
                            <wps:cNvPr id="2080851809" name="Forme libre 29"/>
                            <wps:cNvSpPr/>
                            <wps:spPr>
                              <a:xfrm>
                                <a:off x="856765" y="4967625"/>
                                <a:ext cx="90342" cy="169858"/>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val f5"/>
                                  <a:gd name="f13" fmla="val f6"/>
                                  <a:gd name="f14" fmla="val f7"/>
                                  <a:gd name="f15" fmla="*/ f9 f0 1"/>
                                  <a:gd name="f16" fmla="+- f14 0 f12"/>
                                  <a:gd name="f17" fmla="+- f13 0 f12"/>
                                  <a:gd name="f18" fmla="*/ f15 1 f2"/>
                                  <a:gd name="f19" fmla="*/ f17 1 31"/>
                                  <a:gd name="f20" fmla="*/ f16 1 65"/>
                                  <a:gd name="f21" fmla="*/ 0 f17 1"/>
                                  <a:gd name="f22" fmla="*/ 0 f16 1"/>
                                  <a:gd name="f23" fmla="*/ 31 f17 1"/>
                                  <a:gd name="f24" fmla="*/ 65 f16 1"/>
                                  <a:gd name="f25" fmla="*/ 23 f17 1"/>
                                  <a:gd name="f26" fmla="+- f18 0 f1"/>
                                  <a:gd name="f27" fmla="*/ f21 1 31"/>
                                  <a:gd name="f28" fmla="*/ f22 1 65"/>
                                  <a:gd name="f29" fmla="*/ f23 1 31"/>
                                  <a:gd name="f30" fmla="*/ f24 1 65"/>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5">
                                    <a:moveTo>
                                      <a:pt x="f5" y="f5"/>
                                    </a:moveTo>
                                    <a:lnTo>
                                      <a:pt x="f6" y="f7"/>
                                    </a:lnTo>
                                    <a:lnTo>
                                      <a:pt x="f8" y="f7"/>
                                    </a:lnTo>
                                    <a:lnTo>
                                      <a:pt x="f5" y="f5"/>
                                    </a:lnTo>
                                    <a:close/>
                                  </a:path>
                                </a:pathLst>
                              </a:custGeom>
                              <a:solidFill>
                                <a:srgbClr val="44546A"/>
                              </a:solidFill>
                              <a:ln w="0" cap="flat">
                                <a:solidFill>
                                  <a:srgbClr val="44546A"/>
                                </a:solidFill>
                                <a:prstDash val="solid"/>
                                <a:round/>
                              </a:ln>
                            </wps:spPr>
                            <wps:bodyPr lIns="0" tIns="0" rIns="0" bIns="0"/>
                          </wps:wsp>
                          <wps:wsp>
                            <wps:cNvPr id="1000097186" name="Forme libre 30"/>
                            <wps:cNvSpPr/>
                            <wps:spPr>
                              <a:xfrm>
                                <a:off x="775173" y="4390108"/>
                                <a:ext cx="20400" cy="109755"/>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val f5"/>
                                  <a:gd name="f16" fmla="val f6"/>
                                  <a:gd name="f17" fmla="val f7"/>
                                  <a:gd name="f18" fmla="*/ f12 f0 1"/>
                                  <a:gd name="f19" fmla="+- f17 0 f15"/>
                                  <a:gd name="f20" fmla="+- f16 0 f15"/>
                                  <a:gd name="f21" fmla="*/ f18 1 f2"/>
                                  <a:gd name="f22" fmla="*/ f20 1 7"/>
                                  <a:gd name="f23" fmla="*/ f19 1 42"/>
                                  <a:gd name="f24" fmla="*/ 0 f20 1"/>
                                  <a:gd name="f25" fmla="*/ 0 f19 1"/>
                                  <a:gd name="f26" fmla="*/ 6 f20 1"/>
                                  <a:gd name="f27" fmla="*/ 17 f19 1"/>
                                  <a:gd name="f28" fmla="*/ 7 f20 1"/>
                                  <a:gd name="f29" fmla="*/ 42 f19 1"/>
                                  <a:gd name="f30" fmla="*/ 39 f19 1"/>
                                  <a:gd name="f31" fmla="*/ 23 f19 1"/>
                                  <a:gd name="f32" fmla="+- f21 0 f1"/>
                                  <a:gd name="f33" fmla="*/ f24 1 7"/>
                                  <a:gd name="f34" fmla="*/ f25 1 42"/>
                                  <a:gd name="f35" fmla="*/ f26 1 7"/>
                                  <a:gd name="f36" fmla="*/ f27 1 42"/>
                                  <a:gd name="f37" fmla="*/ f28 1 7"/>
                                  <a:gd name="f38" fmla="*/ f29 1 42"/>
                                  <a:gd name="f39" fmla="*/ f30 1 42"/>
                                  <a:gd name="f40" fmla="*/ f31 1 42"/>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4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59" y="f63"/>
                                  </a:cxn>
                                  <a:cxn ang="f32">
                                    <a:pos x="f57" y="f64"/>
                                  </a:cxn>
                                  <a:cxn ang="f32">
                                    <a:pos x="f57" y="f58"/>
                                  </a:cxn>
                                </a:cxnLst>
                                <a:rect l="f53" t="f56" r="f54" b="f55"/>
                                <a:pathLst>
                                  <a:path w="7" h="42">
                                    <a:moveTo>
                                      <a:pt x="f5" y="f5"/>
                                    </a:moveTo>
                                    <a:lnTo>
                                      <a:pt x="f8" y="f9"/>
                                    </a:lnTo>
                                    <a:lnTo>
                                      <a:pt x="f6" y="f7"/>
                                    </a:lnTo>
                                    <a:lnTo>
                                      <a:pt x="f8" y="f10"/>
                                    </a:lnTo>
                                    <a:lnTo>
                                      <a:pt x="f5" y="f11"/>
                                    </a:lnTo>
                                    <a:lnTo>
                                      <a:pt x="f5" y="f5"/>
                                    </a:lnTo>
                                    <a:close/>
                                  </a:path>
                                </a:pathLst>
                              </a:custGeom>
                              <a:solidFill>
                                <a:srgbClr val="44546A"/>
                              </a:solidFill>
                              <a:ln w="0" cap="flat">
                                <a:solidFill>
                                  <a:srgbClr val="44546A"/>
                                </a:solidFill>
                                <a:prstDash val="solid"/>
                                <a:round/>
                              </a:ln>
                            </wps:spPr>
                            <wps:bodyPr lIns="0" tIns="0" rIns="0" bIns="0"/>
                          </wps:wsp>
                          <wps:wsp>
                            <wps:cNvPr id="24233446" name="Forme libre 31"/>
                            <wps:cNvSpPr/>
                            <wps:spPr>
                              <a:xfrm>
                                <a:off x="818881" y="4829121"/>
                                <a:ext cx="131134" cy="308353"/>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val f5"/>
                                  <a:gd name="f23" fmla="val f6"/>
                                  <a:gd name="f24" fmla="val f7"/>
                                  <a:gd name="f25" fmla="*/ f19 f0 1"/>
                                  <a:gd name="f26" fmla="+- f24 0 f22"/>
                                  <a:gd name="f27" fmla="+- f23 0 f22"/>
                                  <a:gd name="f28" fmla="*/ f25 1 f2"/>
                                  <a:gd name="f29" fmla="*/ f27 1 45"/>
                                  <a:gd name="f30" fmla="*/ f26 1 118"/>
                                  <a:gd name="f31" fmla="*/ 0 f27 1"/>
                                  <a:gd name="f32" fmla="*/ 0 f26 1"/>
                                  <a:gd name="f33" fmla="*/ 6 f27 1"/>
                                  <a:gd name="f34" fmla="*/ 16 f26 1"/>
                                  <a:gd name="f35" fmla="*/ 21 f27 1"/>
                                  <a:gd name="f36" fmla="*/ 49 f26 1"/>
                                  <a:gd name="f37" fmla="*/ 33 f27 1"/>
                                  <a:gd name="f38" fmla="*/ 84 f26 1"/>
                                  <a:gd name="f39" fmla="*/ 45 f27 1"/>
                                  <a:gd name="f40" fmla="*/ 118 f26 1"/>
                                  <a:gd name="f41" fmla="*/ 44 f27 1"/>
                                  <a:gd name="f42" fmla="*/ 13 f27 1"/>
                                  <a:gd name="f43" fmla="*/ 53 f26 1"/>
                                  <a:gd name="f44" fmla="*/ 11 f27 1"/>
                                  <a:gd name="f45" fmla="*/ 42 f26 1"/>
                                  <a:gd name="f46" fmla="+- f28 0 f1"/>
                                  <a:gd name="f47" fmla="*/ f31 1 45"/>
                                  <a:gd name="f48" fmla="*/ f32 1 118"/>
                                  <a:gd name="f49" fmla="*/ f33 1 45"/>
                                  <a:gd name="f50" fmla="*/ f34 1 118"/>
                                  <a:gd name="f51" fmla="*/ f35 1 45"/>
                                  <a:gd name="f52" fmla="*/ f36 1 118"/>
                                  <a:gd name="f53" fmla="*/ f37 1 45"/>
                                  <a:gd name="f54" fmla="*/ f38 1 118"/>
                                  <a:gd name="f55" fmla="*/ f39 1 45"/>
                                  <a:gd name="f56" fmla="*/ f40 1 118"/>
                                  <a:gd name="f57" fmla="*/ f41 1 45"/>
                                  <a:gd name="f58" fmla="*/ f42 1 45"/>
                                  <a:gd name="f59" fmla="*/ f43 1 118"/>
                                  <a:gd name="f60" fmla="*/ f44 1 45"/>
                                  <a:gd name="f61" fmla="*/ f45 1 118"/>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solidFill>
                              <a:ln w="0" cap="flat">
                                <a:solidFill>
                                  <a:srgbClr val="44546A"/>
                                </a:solidFill>
                                <a:prstDash val="solid"/>
                                <a:round/>
                              </a:ln>
                            </wps:spPr>
                            <wps:bodyPr lIns="0" tIns="0" rIns="0" bIns="0"/>
                          </wps:wsp>
                        </wpg:grpSp>
                        <wpg:grpSp>
                          <wpg:cNvPr id="1107451254" name="Groupe 31"/>
                          <wpg:cNvGrpSpPr/>
                          <wpg:grpSpPr>
                            <a:xfrm>
                              <a:off x="0" y="1012607"/>
                              <a:ext cx="2397922" cy="4124868"/>
                              <a:chOff x="0" y="0"/>
                              <a:chExt cx="2397922" cy="4124868"/>
                            </a:xfrm>
                          </wpg:grpSpPr>
                          <wps:wsp>
                            <wps:cNvPr id="817648234" name="Forme libre 8"/>
                            <wps:cNvSpPr/>
                            <wps:spPr>
                              <a:xfrm>
                                <a:off x="104452" y="1326822"/>
                                <a:ext cx="543994" cy="1756086"/>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val f5"/>
                                  <a:gd name="f22" fmla="val f6"/>
                                  <a:gd name="f23" fmla="val f7"/>
                                  <a:gd name="f24" fmla="*/ f18 f0 1"/>
                                  <a:gd name="f25" fmla="+- f23 0 f21"/>
                                  <a:gd name="f26" fmla="+- f22 0 f21"/>
                                  <a:gd name="f27" fmla="*/ f24 1 f2"/>
                                  <a:gd name="f28" fmla="*/ f26 1 125"/>
                                  <a:gd name="f29" fmla="*/ f25 1 450"/>
                                  <a:gd name="f30" fmla="*/ 0 f26 1"/>
                                  <a:gd name="f31" fmla="*/ 0 f25 1"/>
                                  <a:gd name="f32" fmla="*/ 41 f26 1"/>
                                  <a:gd name="f33" fmla="*/ 155 f25 1"/>
                                  <a:gd name="f34" fmla="*/ 86 f26 1"/>
                                  <a:gd name="f35" fmla="*/ 309 f25 1"/>
                                  <a:gd name="f36" fmla="*/ 125 f26 1"/>
                                  <a:gd name="f37" fmla="*/ 425 f25 1"/>
                                  <a:gd name="f38" fmla="*/ 450 f25 1"/>
                                  <a:gd name="f39" fmla="*/ 79 f26 1"/>
                                  <a:gd name="f40" fmla="*/ 311 f25 1"/>
                                  <a:gd name="f41" fmla="*/ 183 f25 1"/>
                                  <a:gd name="f42" fmla="*/ 7 f26 1"/>
                                  <a:gd name="f43" fmla="*/ 54 f25 1"/>
                                  <a:gd name="f44" fmla="+- f27 0 f1"/>
                                  <a:gd name="f45" fmla="*/ f30 1 125"/>
                                  <a:gd name="f46" fmla="*/ f31 1 450"/>
                                  <a:gd name="f47" fmla="*/ f32 1 125"/>
                                  <a:gd name="f48" fmla="*/ f33 1 450"/>
                                  <a:gd name="f49" fmla="*/ f34 1 125"/>
                                  <a:gd name="f50" fmla="*/ f35 1 450"/>
                                  <a:gd name="f51" fmla="*/ f36 1 125"/>
                                  <a:gd name="f52" fmla="*/ f37 1 450"/>
                                  <a:gd name="f53" fmla="*/ f38 1 450"/>
                                  <a:gd name="f54" fmla="*/ f39 1 125"/>
                                  <a:gd name="f55" fmla="*/ f40 1 450"/>
                                  <a:gd name="f56" fmla="*/ f41 1 450"/>
                                  <a:gd name="f57" fmla="*/ f42 1 125"/>
                                  <a:gd name="f58" fmla="*/ f43 1 450"/>
                                  <a:gd name="f59" fmla="*/ 0 1 f28"/>
                                  <a:gd name="f60" fmla="*/ f22 1 f28"/>
                                  <a:gd name="f61" fmla="*/ 0 1 f29"/>
                                  <a:gd name="f62" fmla="*/ f23 1 f29"/>
                                  <a:gd name="f63" fmla="*/ f45 1 f28"/>
                                  <a:gd name="f64" fmla="*/ f46 1 f29"/>
                                  <a:gd name="f65" fmla="*/ f47 1 f28"/>
                                  <a:gd name="f66" fmla="*/ f48 1 f29"/>
                                  <a:gd name="f67" fmla="*/ f49 1 f28"/>
                                  <a:gd name="f68" fmla="*/ f50 1 f29"/>
                                  <a:gd name="f69" fmla="*/ f51 1 f28"/>
                                  <a:gd name="f70" fmla="*/ f52 1 f29"/>
                                  <a:gd name="f71" fmla="*/ f53 1 f29"/>
                                  <a:gd name="f72" fmla="*/ f54 1 f28"/>
                                  <a:gd name="f73" fmla="*/ f55 1 f29"/>
                                  <a:gd name="f74" fmla="*/ f56 1 f29"/>
                                  <a:gd name="f75" fmla="*/ f57 1 f28"/>
                                  <a:gd name="f76" fmla="*/ f58 1 f29"/>
                                  <a:gd name="f77" fmla="*/ f59 f19 1"/>
                                  <a:gd name="f78" fmla="*/ f60 f19 1"/>
                                  <a:gd name="f79" fmla="*/ f62 f20 1"/>
                                  <a:gd name="f80" fmla="*/ f61 f20 1"/>
                                  <a:gd name="f81" fmla="*/ f63 f19 1"/>
                                  <a:gd name="f82" fmla="*/ f64 f20 1"/>
                                  <a:gd name="f83" fmla="*/ f65 f19 1"/>
                                  <a:gd name="f84" fmla="*/ f66 f20 1"/>
                                  <a:gd name="f85" fmla="*/ f67 f19 1"/>
                                  <a:gd name="f86" fmla="*/ f68 f20 1"/>
                                  <a:gd name="f87" fmla="*/ f69 f19 1"/>
                                  <a:gd name="f88" fmla="*/ f70 f20 1"/>
                                  <a:gd name="f89" fmla="*/ f71 f20 1"/>
                                  <a:gd name="f90" fmla="*/ f72 f19 1"/>
                                  <a:gd name="f91" fmla="*/ f73 f20 1"/>
                                  <a:gd name="f92" fmla="*/ f74 f20 1"/>
                                  <a:gd name="f93" fmla="*/ f75 f19 1"/>
                                  <a:gd name="f94" fmla="*/ f76 f20 1"/>
                                </a:gdLst>
                                <a:ahLst/>
                                <a:cxnLst>
                                  <a:cxn ang="3cd4">
                                    <a:pos x="hc" y="t"/>
                                  </a:cxn>
                                  <a:cxn ang="0">
                                    <a:pos x="r" y="vc"/>
                                  </a:cxn>
                                  <a:cxn ang="cd4">
                                    <a:pos x="hc" y="b"/>
                                  </a:cxn>
                                  <a:cxn ang="cd2">
                                    <a:pos x="l" y="vc"/>
                                  </a:cxn>
                                  <a:cxn ang="f44">
                                    <a:pos x="f81" y="f82"/>
                                  </a:cxn>
                                  <a:cxn ang="f44">
                                    <a:pos x="f83" y="f84"/>
                                  </a:cxn>
                                  <a:cxn ang="f44">
                                    <a:pos x="f85" y="f86"/>
                                  </a:cxn>
                                  <a:cxn ang="f44">
                                    <a:pos x="f87" y="f88"/>
                                  </a:cxn>
                                  <a:cxn ang="f44">
                                    <a:pos x="f87" y="f89"/>
                                  </a:cxn>
                                  <a:cxn ang="f44">
                                    <a:pos x="f90" y="f91"/>
                                  </a:cxn>
                                  <a:cxn ang="f44">
                                    <a:pos x="f83" y="f92"/>
                                  </a:cxn>
                                  <a:cxn ang="f44">
                                    <a:pos x="f93" y="f94"/>
                                  </a:cxn>
                                  <a:cxn ang="f44">
                                    <a:pos x="f81" y="f82"/>
                                  </a:cxn>
                                </a:cxnLst>
                                <a:rect l="f77" t="f80" r="f78" b="f79"/>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127150741" name="Forme libre 9"/>
                            <wps:cNvSpPr/>
                            <wps:spPr>
                              <a:xfrm>
                                <a:off x="678905" y="3051700"/>
                                <a:ext cx="513527" cy="1073167"/>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val f5"/>
                                  <a:gd name="f24" fmla="val f6"/>
                                  <a:gd name="f25" fmla="val f7"/>
                                  <a:gd name="f26" fmla="*/ f20 f0 1"/>
                                  <a:gd name="f27" fmla="+- f25 0 f23"/>
                                  <a:gd name="f28" fmla="+- f24 0 f23"/>
                                  <a:gd name="f29" fmla="*/ f26 1 f2"/>
                                  <a:gd name="f30" fmla="*/ f28 1 118"/>
                                  <a:gd name="f31" fmla="*/ f27 1 275"/>
                                  <a:gd name="f32" fmla="*/ 0 f28 1"/>
                                  <a:gd name="f33" fmla="*/ 0 f27 1"/>
                                  <a:gd name="f34" fmla="*/ 8 f28 1"/>
                                  <a:gd name="f35" fmla="*/ 20 f27 1"/>
                                  <a:gd name="f36" fmla="*/ 37 f28 1"/>
                                  <a:gd name="f37" fmla="*/ 96 f27 1"/>
                                  <a:gd name="f38" fmla="*/ 69 f28 1"/>
                                  <a:gd name="f39" fmla="*/ 170 f27 1"/>
                                  <a:gd name="f40" fmla="*/ 118 f28 1"/>
                                  <a:gd name="f41" fmla="*/ 275 f27 1"/>
                                  <a:gd name="f42" fmla="*/ 109 f28 1"/>
                                  <a:gd name="f43" fmla="*/ 61 f28 1"/>
                                  <a:gd name="f44" fmla="*/ 174 f27 1"/>
                                  <a:gd name="f45" fmla="*/ 30 f28 1"/>
                                  <a:gd name="f46" fmla="*/ 100 f27 1"/>
                                  <a:gd name="f47" fmla="*/ 26 f27 1"/>
                                  <a:gd name="f48" fmla="+- f29 0 f1"/>
                                  <a:gd name="f49" fmla="*/ f32 1 118"/>
                                  <a:gd name="f50" fmla="*/ f33 1 275"/>
                                  <a:gd name="f51" fmla="*/ f34 1 118"/>
                                  <a:gd name="f52" fmla="*/ f35 1 275"/>
                                  <a:gd name="f53" fmla="*/ f36 1 118"/>
                                  <a:gd name="f54" fmla="*/ f37 1 275"/>
                                  <a:gd name="f55" fmla="*/ f38 1 118"/>
                                  <a:gd name="f56" fmla="*/ f39 1 275"/>
                                  <a:gd name="f57" fmla="*/ f40 1 118"/>
                                  <a:gd name="f58" fmla="*/ f41 1 275"/>
                                  <a:gd name="f59" fmla="*/ f42 1 118"/>
                                  <a:gd name="f60" fmla="*/ f43 1 118"/>
                                  <a:gd name="f61" fmla="*/ f44 1 275"/>
                                  <a:gd name="f62" fmla="*/ f45 1 118"/>
                                  <a:gd name="f63" fmla="*/ f46 1 275"/>
                                  <a:gd name="f64" fmla="*/ f47 1 275"/>
                                  <a:gd name="f65" fmla="*/ 0 1 f30"/>
                                  <a:gd name="f66" fmla="*/ f24 1 f30"/>
                                  <a:gd name="f67" fmla="*/ 0 1 f31"/>
                                  <a:gd name="f68" fmla="*/ f25 1 f31"/>
                                  <a:gd name="f69" fmla="*/ f49 1 f30"/>
                                  <a:gd name="f70" fmla="*/ f50 1 f31"/>
                                  <a:gd name="f71" fmla="*/ f51 1 f30"/>
                                  <a:gd name="f72" fmla="*/ f52 1 f31"/>
                                  <a:gd name="f73" fmla="*/ f53 1 f30"/>
                                  <a:gd name="f74" fmla="*/ f54 1 f31"/>
                                  <a:gd name="f75" fmla="*/ f55 1 f30"/>
                                  <a:gd name="f76" fmla="*/ f56 1 f31"/>
                                  <a:gd name="f77" fmla="*/ f57 1 f30"/>
                                  <a:gd name="f78" fmla="*/ f58 1 f31"/>
                                  <a:gd name="f79" fmla="*/ f59 1 f30"/>
                                  <a:gd name="f80" fmla="*/ f60 1 f30"/>
                                  <a:gd name="f81" fmla="*/ f61 1 f31"/>
                                  <a:gd name="f82" fmla="*/ f62 1 f30"/>
                                  <a:gd name="f83" fmla="*/ f63 1 f31"/>
                                  <a:gd name="f84" fmla="*/ f64 1 f31"/>
                                  <a:gd name="f85" fmla="*/ f65 f21 1"/>
                                  <a:gd name="f86" fmla="*/ f66 f21 1"/>
                                  <a:gd name="f87" fmla="*/ f68 f22 1"/>
                                  <a:gd name="f88" fmla="*/ f67 f22 1"/>
                                  <a:gd name="f89" fmla="*/ f69 f21 1"/>
                                  <a:gd name="f90" fmla="*/ f70 f22 1"/>
                                  <a:gd name="f91" fmla="*/ f71 f21 1"/>
                                  <a:gd name="f92" fmla="*/ f72 f22 1"/>
                                  <a:gd name="f93" fmla="*/ f73 f21 1"/>
                                  <a:gd name="f94" fmla="*/ f74 f22 1"/>
                                  <a:gd name="f95" fmla="*/ f75 f21 1"/>
                                  <a:gd name="f96" fmla="*/ f76 f22 1"/>
                                  <a:gd name="f97" fmla="*/ f77 f21 1"/>
                                  <a:gd name="f98" fmla="*/ f78 f22 1"/>
                                  <a:gd name="f99" fmla="*/ f79 f21 1"/>
                                  <a:gd name="f100" fmla="*/ f80 f21 1"/>
                                  <a:gd name="f101" fmla="*/ f81 f22 1"/>
                                  <a:gd name="f102" fmla="*/ f82 f21 1"/>
                                  <a:gd name="f103" fmla="*/ f83 f22 1"/>
                                  <a:gd name="f104" fmla="*/ f84 f22 1"/>
                                </a:gdLst>
                                <a:ahLst/>
                                <a:cxnLst>
                                  <a:cxn ang="3cd4">
                                    <a:pos x="hc" y="t"/>
                                  </a:cxn>
                                  <a:cxn ang="0">
                                    <a:pos x="r" y="vc"/>
                                  </a:cxn>
                                  <a:cxn ang="cd4">
                                    <a:pos x="hc" y="b"/>
                                  </a:cxn>
                                  <a:cxn ang="cd2">
                                    <a:pos x="l" y="vc"/>
                                  </a:cxn>
                                  <a:cxn ang="f48">
                                    <a:pos x="f89" y="f90"/>
                                  </a:cxn>
                                  <a:cxn ang="f48">
                                    <a:pos x="f91" y="f92"/>
                                  </a:cxn>
                                  <a:cxn ang="f48">
                                    <a:pos x="f93" y="f94"/>
                                  </a:cxn>
                                  <a:cxn ang="f48">
                                    <a:pos x="f95" y="f96"/>
                                  </a:cxn>
                                  <a:cxn ang="f48">
                                    <a:pos x="f97" y="f98"/>
                                  </a:cxn>
                                  <a:cxn ang="f48">
                                    <a:pos x="f99" y="f98"/>
                                  </a:cxn>
                                  <a:cxn ang="f48">
                                    <a:pos x="f100" y="f101"/>
                                  </a:cxn>
                                  <a:cxn ang="f48">
                                    <a:pos x="f102" y="f103"/>
                                  </a:cxn>
                                  <a:cxn ang="f48">
                                    <a:pos x="f89" y="f104"/>
                                  </a:cxn>
                                  <a:cxn ang="f48">
                                    <a:pos x="f89" y="f90"/>
                                  </a:cxn>
                                </a:cxnLst>
                                <a:rect l="f85" t="f88" r="f86" b="f87"/>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908815594" name="Forme libre 10"/>
                            <wps:cNvSpPr/>
                            <wps:spPr>
                              <a:xfrm>
                                <a:off x="0" y="885852"/>
                                <a:ext cx="87041" cy="472196"/>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val f5"/>
                                  <a:gd name="f17" fmla="val f6"/>
                                  <a:gd name="f18" fmla="val f7"/>
                                  <a:gd name="f19" fmla="*/ f13 f0 1"/>
                                  <a:gd name="f20" fmla="+- f18 0 f16"/>
                                  <a:gd name="f21" fmla="+- f17 0 f16"/>
                                  <a:gd name="f22" fmla="*/ f19 1 f2"/>
                                  <a:gd name="f23" fmla="*/ f21 1 20"/>
                                  <a:gd name="f24" fmla="*/ f20 1 121"/>
                                  <a:gd name="f25" fmla="*/ 0 f21 1"/>
                                  <a:gd name="f26" fmla="*/ 0 f20 1"/>
                                  <a:gd name="f27" fmla="*/ 16 f21 1"/>
                                  <a:gd name="f28" fmla="*/ 72 f20 1"/>
                                  <a:gd name="f29" fmla="*/ 20 f21 1"/>
                                  <a:gd name="f30" fmla="*/ 121 f20 1"/>
                                  <a:gd name="f31" fmla="*/ 18 f21 1"/>
                                  <a:gd name="f32" fmla="*/ 112 f20 1"/>
                                  <a:gd name="f33" fmla="*/ 31 f20 1"/>
                                  <a:gd name="f34" fmla="+- f22 0 f1"/>
                                  <a:gd name="f35" fmla="*/ f25 1 20"/>
                                  <a:gd name="f36" fmla="*/ f26 1 121"/>
                                  <a:gd name="f37" fmla="*/ f27 1 20"/>
                                  <a:gd name="f38" fmla="*/ f28 1 121"/>
                                  <a:gd name="f39" fmla="*/ f29 1 20"/>
                                  <a:gd name="f40" fmla="*/ f30 1 121"/>
                                  <a:gd name="f41" fmla="*/ f31 1 20"/>
                                  <a:gd name="f42" fmla="*/ f32 1 121"/>
                                  <a:gd name="f43" fmla="*/ f33 1 121"/>
                                  <a:gd name="f44" fmla="*/ 0 1 f23"/>
                                  <a:gd name="f45" fmla="*/ f17 1 f23"/>
                                  <a:gd name="f46" fmla="*/ 0 1 f24"/>
                                  <a:gd name="f47" fmla="*/ f18 1 f24"/>
                                  <a:gd name="f48" fmla="*/ f35 1 f23"/>
                                  <a:gd name="f49" fmla="*/ f36 1 f24"/>
                                  <a:gd name="f50" fmla="*/ f37 1 f23"/>
                                  <a:gd name="f51" fmla="*/ f38 1 f24"/>
                                  <a:gd name="f52" fmla="*/ f39 1 f23"/>
                                  <a:gd name="f53" fmla="*/ f40 1 f24"/>
                                  <a:gd name="f54" fmla="*/ f41 1 f23"/>
                                  <a:gd name="f55" fmla="*/ f42 1 f24"/>
                                  <a:gd name="f56" fmla="*/ f43 1 f24"/>
                                  <a:gd name="f57" fmla="*/ f44 f14 1"/>
                                  <a:gd name="f58" fmla="*/ f45 f14 1"/>
                                  <a:gd name="f59" fmla="*/ f47 f15 1"/>
                                  <a:gd name="f60" fmla="*/ f46 f15 1"/>
                                  <a:gd name="f61" fmla="*/ f48 f14 1"/>
                                  <a:gd name="f62" fmla="*/ f49 f15 1"/>
                                  <a:gd name="f63" fmla="*/ f50 f14 1"/>
                                  <a:gd name="f64" fmla="*/ f51 f15 1"/>
                                  <a:gd name="f65" fmla="*/ f52 f14 1"/>
                                  <a:gd name="f66" fmla="*/ f53 f15 1"/>
                                  <a:gd name="f67" fmla="*/ f54 f14 1"/>
                                  <a:gd name="f68" fmla="*/ f55 f15 1"/>
                                  <a:gd name="f69" fmla="*/ f56 f15 1"/>
                                </a:gdLst>
                                <a:ahLst/>
                                <a:cxnLst>
                                  <a:cxn ang="3cd4">
                                    <a:pos x="hc" y="t"/>
                                  </a:cxn>
                                  <a:cxn ang="0">
                                    <a:pos x="r" y="vc"/>
                                  </a:cxn>
                                  <a:cxn ang="cd4">
                                    <a:pos x="hc" y="b"/>
                                  </a:cxn>
                                  <a:cxn ang="cd2">
                                    <a:pos x="l" y="vc"/>
                                  </a:cxn>
                                  <a:cxn ang="f34">
                                    <a:pos x="f61" y="f62"/>
                                  </a:cxn>
                                  <a:cxn ang="f34">
                                    <a:pos x="f63" y="f64"/>
                                  </a:cxn>
                                  <a:cxn ang="f34">
                                    <a:pos x="f65" y="f66"/>
                                  </a:cxn>
                                  <a:cxn ang="f34">
                                    <a:pos x="f67" y="f68"/>
                                  </a:cxn>
                                  <a:cxn ang="f34">
                                    <a:pos x="f61" y="f69"/>
                                  </a:cxn>
                                  <a:cxn ang="f34">
                                    <a:pos x="f61" y="f62"/>
                                  </a:cxn>
                                </a:cxnLst>
                                <a:rect l="f57" t="f60" r="f58" b="f59"/>
                                <a:pathLst>
                                  <a:path w="20" h="121">
                                    <a:moveTo>
                                      <a:pt x="f5" y="f5"/>
                                    </a:moveTo>
                                    <a:lnTo>
                                      <a:pt x="f8" y="f9"/>
                                    </a:lnTo>
                                    <a:lnTo>
                                      <a:pt x="f6" y="f7"/>
                                    </a:lnTo>
                                    <a:lnTo>
                                      <a:pt x="f10" y="f11"/>
                                    </a:lnTo>
                                    <a:lnTo>
                                      <a:pt x="f5"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375189660" name="Forme libre 12"/>
                            <wps:cNvSpPr/>
                            <wps:spPr>
                              <a:xfrm>
                                <a:off x="87042" y="1358049"/>
                                <a:ext cx="687610" cy="250925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val f5"/>
                                  <a:gd name="f44" fmla="val f6"/>
                                  <a:gd name="f45" fmla="val f7"/>
                                  <a:gd name="f46" fmla="*/ f40 f0 1"/>
                                  <a:gd name="f47" fmla="+- f45 0 f43"/>
                                  <a:gd name="f48" fmla="+- f44 0 f43"/>
                                  <a:gd name="f49" fmla="*/ f46 1 f2"/>
                                  <a:gd name="f50" fmla="*/ f48 1 158"/>
                                  <a:gd name="f51" fmla="*/ f47 1 643"/>
                                  <a:gd name="f52" fmla="*/ 0 f48 1"/>
                                  <a:gd name="f53" fmla="*/ 0 f47 1"/>
                                  <a:gd name="f54" fmla="*/ 11 f48 1"/>
                                  <a:gd name="f55" fmla="*/ 46 f47 1"/>
                                  <a:gd name="f56" fmla="*/ 22 f48 1"/>
                                  <a:gd name="f57" fmla="*/ 129 f47 1"/>
                                  <a:gd name="f58" fmla="*/ 36 f48 1"/>
                                  <a:gd name="f59" fmla="*/ 211 f47 1"/>
                                  <a:gd name="f60" fmla="*/ 55 f48 1"/>
                                  <a:gd name="f61" fmla="*/ 301 f47 1"/>
                                  <a:gd name="f62" fmla="*/ 76 f48 1"/>
                                  <a:gd name="f63" fmla="*/ 389 f47 1"/>
                                  <a:gd name="f64" fmla="*/ 103 f48 1"/>
                                  <a:gd name="f65" fmla="*/ 476 f47 1"/>
                                  <a:gd name="f66" fmla="*/ 123 f48 1"/>
                                  <a:gd name="f67" fmla="*/ 533 f47 1"/>
                                  <a:gd name="f68" fmla="*/ 144 f48 1"/>
                                  <a:gd name="f69" fmla="*/ 588 f47 1"/>
                                  <a:gd name="f70" fmla="*/ 155 f48 1"/>
                                  <a:gd name="f71" fmla="*/ 632 f47 1"/>
                                  <a:gd name="f72" fmla="*/ 158 f48 1"/>
                                  <a:gd name="f73" fmla="*/ 643 f47 1"/>
                                  <a:gd name="f74" fmla="*/ 142 f48 1"/>
                                  <a:gd name="f75" fmla="*/ 608 f47 1"/>
                                  <a:gd name="f76" fmla="*/ 118 f48 1"/>
                                  <a:gd name="f77" fmla="*/ 544 f47 1"/>
                                  <a:gd name="f78" fmla="*/ 95 f48 1"/>
                                  <a:gd name="f79" fmla="*/ 478 f47 1"/>
                                  <a:gd name="f80" fmla="*/ 69 f48 1"/>
                                  <a:gd name="f81" fmla="*/ 391 f47 1"/>
                                  <a:gd name="f82" fmla="*/ 47 f48 1"/>
                                  <a:gd name="f83" fmla="*/ 302 f47 1"/>
                                  <a:gd name="f84" fmla="*/ 29 f48 1"/>
                                  <a:gd name="f85" fmla="*/ 212 f47 1"/>
                                  <a:gd name="f86" fmla="*/ 13 f48 1"/>
                                  <a:gd name="f87" fmla="*/ 107 f47 1"/>
                                  <a:gd name="f88" fmla="+- f49 0 f1"/>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f84 1 158"/>
                                  <a:gd name="f122" fmla="*/ f85 1 643"/>
                                  <a:gd name="f123" fmla="*/ f86 1 158"/>
                                  <a:gd name="f124" fmla="*/ f87 1 643"/>
                                  <a:gd name="f125" fmla="*/ 0 1 f50"/>
                                  <a:gd name="f126" fmla="*/ f44 1 f50"/>
                                  <a:gd name="f127" fmla="*/ 0 1 f51"/>
                                  <a:gd name="f128" fmla="*/ f45 1 f51"/>
                                  <a:gd name="f129" fmla="*/ f89 1 f50"/>
                                  <a:gd name="f130" fmla="*/ f90 1 f51"/>
                                  <a:gd name="f131" fmla="*/ f91 1 f50"/>
                                  <a:gd name="f132" fmla="*/ f92 1 f51"/>
                                  <a:gd name="f133" fmla="*/ f93 1 f50"/>
                                  <a:gd name="f134" fmla="*/ f94 1 f51"/>
                                  <a:gd name="f135" fmla="*/ f95 1 f50"/>
                                  <a:gd name="f136" fmla="*/ f96 1 f51"/>
                                  <a:gd name="f137" fmla="*/ f97 1 f50"/>
                                  <a:gd name="f138" fmla="*/ f98 1 f51"/>
                                  <a:gd name="f139" fmla="*/ f99 1 f50"/>
                                  <a:gd name="f140" fmla="*/ f100 1 f51"/>
                                  <a:gd name="f141" fmla="*/ f101 1 f50"/>
                                  <a:gd name="f142" fmla="*/ f102 1 f51"/>
                                  <a:gd name="f143" fmla="*/ f103 1 f50"/>
                                  <a:gd name="f144" fmla="*/ f104 1 f51"/>
                                  <a:gd name="f145" fmla="*/ f105 1 f50"/>
                                  <a:gd name="f146" fmla="*/ f106 1 f51"/>
                                  <a:gd name="f147" fmla="*/ f107 1 f50"/>
                                  <a:gd name="f148" fmla="*/ f108 1 f51"/>
                                  <a:gd name="f149" fmla="*/ f109 1 f50"/>
                                  <a:gd name="f150" fmla="*/ f110 1 f51"/>
                                  <a:gd name="f151" fmla="*/ f111 1 f50"/>
                                  <a:gd name="f152" fmla="*/ f112 1 f51"/>
                                  <a:gd name="f153" fmla="*/ f113 1 f50"/>
                                  <a:gd name="f154" fmla="*/ f114 1 f51"/>
                                  <a:gd name="f155" fmla="*/ f115 1 f50"/>
                                  <a:gd name="f156" fmla="*/ f116 1 f51"/>
                                  <a:gd name="f157" fmla="*/ f117 1 f50"/>
                                  <a:gd name="f158" fmla="*/ f118 1 f51"/>
                                  <a:gd name="f159" fmla="*/ f119 1 f50"/>
                                  <a:gd name="f160" fmla="*/ f120 1 f51"/>
                                  <a:gd name="f161" fmla="*/ f121 1 f50"/>
                                  <a:gd name="f162" fmla="*/ f122 1 f51"/>
                                  <a:gd name="f163" fmla="*/ f123 1 f50"/>
                                  <a:gd name="f164" fmla="*/ f124 1 f51"/>
                                  <a:gd name="f165" fmla="*/ f125 f41 1"/>
                                  <a:gd name="f166" fmla="*/ f126 f41 1"/>
                                  <a:gd name="f167" fmla="*/ f128 f42 1"/>
                                  <a:gd name="f168" fmla="*/ f127 f42 1"/>
                                  <a:gd name="f169" fmla="*/ f129 f41 1"/>
                                  <a:gd name="f170" fmla="*/ f130 f42 1"/>
                                  <a:gd name="f171" fmla="*/ f131 f41 1"/>
                                  <a:gd name="f172" fmla="*/ f132 f42 1"/>
                                  <a:gd name="f173" fmla="*/ f133 f41 1"/>
                                  <a:gd name="f174" fmla="*/ f134 f42 1"/>
                                  <a:gd name="f175" fmla="*/ f135 f41 1"/>
                                  <a:gd name="f176" fmla="*/ f136 f42 1"/>
                                  <a:gd name="f177" fmla="*/ f137 f41 1"/>
                                  <a:gd name="f178" fmla="*/ f138 f42 1"/>
                                  <a:gd name="f179" fmla="*/ f139 f41 1"/>
                                  <a:gd name="f180" fmla="*/ f140 f42 1"/>
                                  <a:gd name="f181" fmla="*/ f141 f41 1"/>
                                  <a:gd name="f182" fmla="*/ f142 f42 1"/>
                                  <a:gd name="f183" fmla="*/ f143 f41 1"/>
                                  <a:gd name="f184" fmla="*/ f144 f42 1"/>
                                  <a:gd name="f185" fmla="*/ f145 f41 1"/>
                                  <a:gd name="f186" fmla="*/ f146 f42 1"/>
                                  <a:gd name="f187" fmla="*/ f147 f41 1"/>
                                  <a:gd name="f188" fmla="*/ f148 f42 1"/>
                                  <a:gd name="f189" fmla="*/ f149 f41 1"/>
                                  <a:gd name="f190" fmla="*/ f150 f42 1"/>
                                  <a:gd name="f191" fmla="*/ f151 f41 1"/>
                                  <a:gd name="f192" fmla="*/ f152 f42 1"/>
                                  <a:gd name="f193" fmla="*/ f153 f41 1"/>
                                  <a:gd name="f194" fmla="*/ f154 f42 1"/>
                                  <a:gd name="f195" fmla="*/ f155 f41 1"/>
                                  <a:gd name="f196" fmla="*/ f156 f42 1"/>
                                  <a:gd name="f197" fmla="*/ f157 f41 1"/>
                                  <a:gd name="f198" fmla="*/ f158 f42 1"/>
                                  <a:gd name="f199" fmla="*/ f159 f41 1"/>
                                  <a:gd name="f200" fmla="*/ f160 f42 1"/>
                                  <a:gd name="f201" fmla="*/ f161 f41 1"/>
                                  <a:gd name="f202" fmla="*/ f162 f42 1"/>
                                  <a:gd name="f203" fmla="*/ f163 f41 1"/>
                                  <a:gd name="f204" fmla="*/ f164 f42 1"/>
                                </a:gdLst>
                                <a:ahLst/>
                                <a:cxnLst>
                                  <a:cxn ang="3cd4">
                                    <a:pos x="hc" y="t"/>
                                  </a:cxn>
                                  <a:cxn ang="0">
                                    <a:pos x="r" y="vc"/>
                                  </a:cxn>
                                  <a:cxn ang="cd4">
                                    <a:pos x="hc" y="b"/>
                                  </a:cxn>
                                  <a:cxn ang="cd2">
                                    <a:pos x="l" y="vc"/>
                                  </a:cxn>
                                  <a:cxn ang="f88">
                                    <a:pos x="f169" y="f170"/>
                                  </a:cxn>
                                  <a:cxn ang="f88">
                                    <a:pos x="f171" y="f172"/>
                                  </a:cxn>
                                  <a:cxn ang="f88">
                                    <a:pos x="f173" y="f174"/>
                                  </a:cxn>
                                  <a:cxn ang="f88">
                                    <a:pos x="f175" y="f176"/>
                                  </a:cxn>
                                  <a:cxn ang="f88">
                                    <a:pos x="f177" y="f178"/>
                                  </a:cxn>
                                  <a:cxn ang="f88">
                                    <a:pos x="f179" y="f180"/>
                                  </a:cxn>
                                  <a:cxn ang="f88">
                                    <a:pos x="f181" y="f182"/>
                                  </a:cxn>
                                  <a:cxn ang="f88">
                                    <a:pos x="f183" y="f184"/>
                                  </a:cxn>
                                  <a:cxn ang="f88">
                                    <a:pos x="f185" y="f186"/>
                                  </a:cxn>
                                  <a:cxn ang="f88">
                                    <a:pos x="f187" y="f188"/>
                                  </a:cxn>
                                  <a:cxn ang="f88">
                                    <a:pos x="f189" y="f190"/>
                                  </a:cxn>
                                  <a:cxn ang="f88">
                                    <a:pos x="f191" y="f192"/>
                                  </a:cxn>
                                  <a:cxn ang="f88">
                                    <a:pos x="f193" y="f194"/>
                                  </a:cxn>
                                  <a:cxn ang="f88">
                                    <a:pos x="f195" y="f196"/>
                                  </a:cxn>
                                  <a:cxn ang="f88">
                                    <a:pos x="f197" y="f198"/>
                                  </a:cxn>
                                  <a:cxn ang="f88">
                                    <a:pos x="f199" y="f200"/>
                                  </a:cxn>
                                  <a:cxn ang="f88">
                                    <a:pos x="f201" y="f202"/>
                                  </a:cxn>
                                  <a:cxn ang="f88">
                                    <a:pos x="f203" y="f204"/>
                                  </a:cxn>
                                  <a:cxn ang="f88">
                                    <a:pos x="f169" y="f170"/>
                                  </a:cxn>
                                </a:cxnLst>
                                <a:rect l="f165" t="f168" r="f166" b="f167"/>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065608400" name="Forme libre 13"/>
                            <wps:cNvSpPr/>
                            <wps:spPr>
                              <a:xfrm>
                                <a:off x="809464" y="3847795"/>
                                <a:ext cx="143615" cy="277072"/>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val f5"/>
                                  <a:gd name="f15" fmla="val f6"/>
                                  <a:gd name="f16" fmla="val f7"/>
                                  <a:gd name="f17" fmla="*/ f11 f0 1"/>
                                  <a:gd name="f18" fmla="+- f16 0 f14"/>
                                  <a:gd name="f19" fmla="+- f15 0 f14"/>
                                  <a:gd name="f20" fmla="*/ f17 1 f2"/>
                                  <a:gd name="f21" fmla="*/ f19 1 33"/>
                                  <a:gd name="f22" fmla="*/ f18 1 71"/>
                                  <a:gd name="f23" fmla="*/ 0 f19 1"/>
                                  <a:gd name="f24" fmla="*/ 0 f18 1"/>
                                  <a:gd name="f25" fmla="*/ 33 f19 1"/>
                                  <a:gd name="f26" fmla="*/ 71 f18 1"/>
                                  <a:gd name="f27" fmla="*/ 24 f19 1"/>
                                  <a:gd name="f28" fmla="*/ 11 f19 1"/>
                                  <a:gd name="f29" fmla="*/ 36 f18 1"/>
                                  <a:gd name="f30" fmla="+- f20 0 f1"/>
                                  <a:gd name="f31" fmla="*/ f23 1 33"/>
                                  <a:gd name="f32" fmla="*/ f24 1 71"/>
                                  <a:gd name="f33" fmla="*/ f25 1 33"/>
                                  <a:gd name="f34" fmla="*/ f26 1 71"/>
                                  <a:gd name="f35" fmla="*/ f27 1 33"/>
                                  <a:gd name="f36" fmla="*/ f28 1 33"/>
                                  <a:gd name="f37" fmla="*/ f29 1 71"/>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71">
                                    <a:moveTo>
                                      <a:pt x="f5" y="f5"/>
                                    </a:moveTo>
                                    <a:lnTo>
                                      <a:pt x="f6" y="f7"/>
                                    </a:lnTo>
                                    <a:lnTo>
                                      <a:pt x="f8" y="f7"/>
                                    </a:lnTo>
                                    <a:lnTo>
                                      <a:pt x="f9" y="f10"/>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088480867" name="Forme libre 14"/>
                            <wps:cNvSpPr/>
                            <wps:spPr>
                              <a:xfrm>
                                <a:off x="69632" y="1166829"/>
                                <a:ext cx="65279" cy="370734"/>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val f5"/>
                                  <a:gd name="f17" fmla="val f6"/>
                                  <a:gd name="f18" fmla="val f7"/>
                                  <a:gd name="f19" fmla="*/ f13 f0 1"/>
                                  <a:gd name="f20" fmla="+- f18 0 f16"/>
                                  <a:gd name="f21" fmla="+- f17 0 f16"/>
                                  <a:gd name="f22" fmla="*/ f19 1 f2"/>
                                  <a:gd name="f23" fmla="*/ f21 1 15"/>
                                  <a:gd name="f24" fmla="*/ f20 1 95"/>
                                  <a:gd name="f25" fmla="*/ 0 f21 1"/>
                                  <a:gd name="f26" fmla="*/ 0 f20 1"/>
                                  <a:gd name="f27" fmla="*/ 8 f21 1"/>
                                  <a:gd name="f28" fmla="*/ 37 f20 1"/>
                                  <a:gd name="f29" fmla="*/ 41 f20 1"/>
                                  <a:gd name="f30" fmla="*/ 15 f21 1"/>
                                  <a:gd name="f31" fmla="*/ 95 f20 1"/>
                                  <a:gd name="f32" fmla="*/ 4 f21 1"/>
                                  <a:gd name="f33" fmla="*/ 49 f20 1"/>
                                  <a:gd name="f34" fmla="+- f22 0 f1"/>
                                  <a:gd name="f35" fmla="*/ f25 1 15"/>
                                  <a:gd name="f36" fmla="*/ f26 1 95"/>
                                  <a:gd name="f37" fmla="*/ f27 1 15"/>
                                  <a:gd name="f38" fmla="*/ f28 1 95"/>
                                  <a:gd name="f39" fmla="*/ f29 1 95"/>
                                  <a:gd name="f40" fmla="*/ f30 1 15"/>
                                  <a:gd name="f41" fmla="*/ f31 1 95"/>
                                  <a:gd name="f42" fmla="*/ f32 1 15"/>
                                  <a:gd name="f43" fmla="*/ f33 1 95"/>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5">
                                    <a:moveTo>
                                      <a:pt x="f5" y="f5"/>
                                    </a:moveTo>
                                    <a:lnTo>
                                      <a:pt x="f8" y="f9"/>
                                    </a:lnTo>
                                    <a:lnTo>
                                      <a:pt x="f8" y="f10"/>
                                    </a:lnTo>
                                    <a:lnTo>
                                      <a:pt x="f6" y="f7"/>
                                    </a:lnTo>
                                    <a:lnTo>
                                      <a:pt x="f11"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921398805" name="Forme libre 15"/>
                            <wps:cNvSpPr/>
                            <wps:spPr>
                              <a:xfrm>
                                <a:off x="648438" y="0"/>
                                <a:ext cx="1749484" cy="3051700"/>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val f5"/>
                                  <a:gd name="f63" fmla="val f6"/>
                                  <a:gd name="f64" fmla="val f7"/>
                                  <a:gd name="f65" fmla="*/ f59 f0 1"/>
                                  <a:gd name="f66" fmla="+- f64 0 f62"/>
                                  <a:gd name="f67" fmla="+- f63 0 f62"/>
                                  <a:gd name="f68" fmla="*/ f65 1 f2"/>
                                  <a:gd name="f69" fmla="*/ f67 1 402"/>
                                  <a:gd name="f70" fmla="*/ f66 1 782"/>
                                  <a:gd name="f71" fmla="*/ 402 f67 1"/>
                                  <a:gd name="f72" fmla="*/ 0 f66 1"/>
                                  <a:gd name="f73" fmla="*/ 1 f66 1"/>
                                  <a:gd name="f74" fmla="*/ 363 f67 1"/>
                                  <a:gd name="f75" fmla="*/ 39 f66 1"/>
                                  <a:gd name="f76" fmla="*/ 325 f67 1"/>
                                  <a:gd name="f77" fmla="*/ 79 f66 1"/>
                                  <a:gd name="f78" fmla="*/ 290 f67 1"/>
                                  <a:gd name="f79" fmla="*/ 121 f66 1"/>
                                  <a:gd name="f80" fmla="*/ 255 f67 1"/>
                                  <a:gd name="f81" fmla="*/ 164 f66 1"/>
                                  <a:gd name="f82" fmla="*/ 211 f67 1"/>
                                  <a:gd name="f83" fmla="*/ 222 f66 1"/>
                                  <a:gd name="f84" fmla="*/ 171 f67 1"/>
                                  <a:gd name="f85" fmla="*/ 284 f66 1"/>
                                  <a:gd name="f86" fmla="*/ 133 f67 1"/>
                                  <a:gd name="f87" fmla="*/ 346 f66 1"/>
                                  <a:gd name="f88" fmla="*/ 100 f67 1"/>
                                  <a:gd name="f89" fmla="*/ 411 f66 1"/>
                                  <a:gd name="f90" fmla="*/ 71 f67 1"/>
                                  <a:gd name="f91" fmla="*/ 478 f66 1"/>
                                  <a:gd name="f92" fmla="*/ 45 f67 1"/>
                                  <a:gd name="f93" fmla="*/ 546 f66 1"/>
                                  <a:gd name="f94" fmla="*/ 27 f67 1"/>
                                  <a:gd name="f95" fmla="*/ 617 f66 1"/>
                                  <a:gd name="f96" fmla="*/ 13 f67 1"/>
                                  <a:gd name="f97" fmla="*/ 689 f66 1"/>
                                  <a:gd name="f98" fmla="*/ 7 f67 1"/>
                                  <a:gd name="f99" fmla="*/ 761 f66 1"/>
                                  <a:gd name="f100" fmla="*/ 782 f66 1"/>
                                  <a:gd name="f101" fmla="*/ 0 f67 1"/>
                                  <a:gd name="f102" fmla="*/ 765 f66 1"/>
                                  <a:gd name="f103" fmla="*/ 1 f67 1"/>
                                  <a:gd name="f104" fmla="*/ 688 f66 1"/>
                                  <a:gd name="f105" fmla="*/ 21 f67 1"/>
                                  <a:gd name="f106" fmla="*/ 616 f66 1"/>
                                  <a:gd name="f107" fmla="*/ 40 f67 1"/>
                                  <a:gd name="f108" fmla="*/ 545 f66 1"/>
                                  <a:gd name="f109" fmla="*/ 66 f67 1"/>
                                  <a:gd name="f110" fmla="*/ 475 f66 1"/>
                                  <a:gd name="f111" fmla="*/ 95 f67 1"/>
                                  <a:gd name="f112" fmla="*/ 409 f66 1"/>
                                  <a:gd name="f113" fmla="*/ 130 f67 1"/>
                                  <a:gd name="f114" fmla="*/ 343 f66 1"/>
                                  <a:gd name="f115" fmla="*/ 167 f67 1"/>
                                  <a:gd name="f116" fmla="*/ 281 f66 1"/>
                                  <a:gd name="f117" fmla="*/ 209 f67 1"/>
                                  <a:gd name="f118" fmla="*/ 220 f66 1"/>
                                  <a:gd name="f119" fmla="*/ 253 f67 1"/>
                                  <a:gd name="f120" fmla="*/ 163 f66 1"/>
                                  <a:gd name="f121" fmla="*/ 287 f67 1"/>
                                  <a:gd name="f122" fmla="*/ 120 f66 1"/>
                                  <a:gd name="f123" fmla="*/ 324 f67 1"/>
                                  <a:gd name="f124" fmla="*/ 78 f66 1"/>
                                  <a:gd name="f125" fmla="*/ 362 f67 1"/>
                                  <a:gd name="f126" fmla="*/ 38 f66 1"/>
                                  <a:gd name="f127" fmla="+- f68 0 f1"/>
                                  <a:gd name="f128" fmla="*/ f71 1 402"/>
                                  <a:gd name="f129" fmla="*/ f72 1 78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402"/>
                                  <a:gd name="f154" fmla="*/ f97 1 782"/>
                                  <a:gd name="f155" fmla="*/ f98 1 402"/>
                                  <a:gd name="f156" fmla="*/ f99 1 78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f123 1 402"/>
                                  <a:gd name="f181" fmla="*/ f124 1 782"/>
                                  <a:gd name="f182" fmla="*/ f125 1 402"/>
                                  <a:gd name="f183" fmla="*/ f126 1 782"/>
                                  <a:gd name="f184" fmla="*/ 0 1 f69"/>
                                  <a:gd name="f185" fmla="*/ f63 1 f69"/>
                                  <a:gd name="f186" fmla="*/ 0 1 f70"/>
                                  <a:gd name="f187" fmla="*/ f64 1 f70"/>
                                  <a:gd name="f188" fmla="*/ f128 1 f69"/>
                                  <a:gd name="f189" fmla="*/ f129 1 f70"/>
                                  <a:gd name="f190" fmla="*/ f130 1 f70"/>
                                  <a:gd name="f191" fmla="*/ f131 1 f69"/>
                                  <a:gd name="f192" fmla="*/ f132 1 f70"/>
                                  <a:gd name="f193" fmla="*/ f133 1 f69"/>
                                  <a:gd name="f194" fmla="*/ f134 1 f70"/>
                                  <a:gd name="f195" fmla="*/ f135 1 f69"/>
                                  <a:gd name="f196" fmla="*/ f136 1 f70"/>
                                  <a:gd name="f197" fmla="*/ f137 1 f69"/>
                                  <a:gd name="f198" fmla="*/ f138 1 f70"/>
                                  <a:gd name="f199" fmla="*/ f139 1 f69"/>
                                  <a:gd name="f200" fmla="*/ f140 1 f70"/>
                                  <a:gd name="f201" fmla="*/ f141 1 f69"/>
                                  <a:gd name="f202" fmla="*/ f142 1 f70"/>
                                  <a:gd name="f203" fmla="*/ f143 1 f69"/>
                                  <a:gd name="f204" fmla="*/ f144 1 f70"/>
                                  <a:gd name="f205" fmla="*/ f145 1 f69"/>
                                  <a:gd name="f206" fmla="*/ f146 1 f70"/>
                                  <a:gd name="f207" fmla="*/ f147 1 f69"/>
                                  <a:gd name="f208" fmla="*/ f148 1 f70"/>
                                  <a:gd name="f209" fmla="*/ f149 1 f69"/>
                                  <a:gd name="f210" fmla="*/ f150 1 f70"/>
                                  <a:gd name="f211" fmla="*/ f151 1 f69"/>
                                  <a:gd name="f212" fmla="*/ f152 1 f70"/>
                                  <a:gd name="f213" fmla="*/ f153 1 f69"/>
                                  <a:gd name="f214" fmla="*/ f154 1 f70"/>
                                  <a:gd name="f215" fmla="*/ f155 1 f69"/>
                                  <a:gd name="f216" fmla="*/ f156 1 f70"/>
                                  <a:gd name="f217" fmla="*/ f157 1 f70"/>
                                  <a:gd name="f218" fmla="*/ f158 1 f69"/>
                                  <a:gd name="f219" fmla="*/ f159 1 f70"/>
                                  <a:gd name="f220" fmla="*/ f160 1 f69"/>
                                  <a:gd name="f221" fmla="*/ f161 1 f70"/>
                                  <a:gd name="f222" fmla="*/ f162 1 f69"/>
                                  <a:gd name="f223" fmla="*/ f163 1 f70"/>
                                  <a:gd name="f224" fmla="*/ f164 1 f69"/>
                                  <a:gd name="f225" fmla="*/ f165 1 f70"/>
                                  <a:gd name="f226" fmla="*/ f166 1 f69"/>
                                  <a:gd name="f227" fmla="*/ f167 1 f70"/>
                                  <a:gd name="f228" fmla="*/ f168 1 f69"/>
                                  <a:gd name="f229" fmla="*/ f169 1 f70"/>
                                  <a:gd name="f230" fmla="*/ f170 1 f69"/>
                                  <a:gd name="f231" fmla="*/ f171 1 f70"/>
                                  <a:gd name="f232" fmla="*/ f172 1 f69"/>
                                  <a:gd name="f233" fmla="*/ f173 1 f70"/>
                                  <a:gd name="f234" fmla="*/ f174 1 f69"/>
                                  <a:gd name="f235" fmla="*/ f175 1 f70"/>
                                  <a:gd name="f236" fmla="*/ f176 1 f69"/>
                                  <a:gd name="f237" fmla="*/ f177 1 f70"/>
                                  <a:gd name="f238" fmla="*/ f178 1 f69"/>
                                  <a:gd name="f239" fmla="*/ f179 1 f70"/>
                                  <a:gd name="f240" fmla="*/ f180 1 f69"/>
                                  <a:gd name="f241" fmla="*/ f181 1 f70"/>
                                  <a:gd name="f242" fmla="*/ f182 1 f69"/>
                                  <a:gd name="f243" fmla="*/ f183 1 f70"/>
                                  <a:gd name="f244" fmla="*/ f184 f60 1"/>
                                  <a:gd name="f245" fmla="*/ f185 f60 1"/>
                                  <a:gd name="f246" fmla="*/ f187 f61 1"/>
                                  <a:gd name="f247" fmla="*/ f186 f61 1"/>
                                  <a:gd name="f248" fmla="*/ f188 f60 1"/>
                                  <a:gd name="f249" fmla="*/ f189 f61 1"/>
                                  <a:gd name="f250" fmla="*/ f190 f61 1"/>
                                  <a:gd name="f251" fmla="*/ f191 f60 1"/>
                                  <a:gd name="f252" fmla="*/ f192 f61 1"/>
                                  <a:gd name="f253" fmla="*/ f193 f60 1"/>
                                  <a:gd name="f254" fmla="*/ f194 f61 1"/>
                                  <a:gd name="f255" fmla="*/ f195 f60 1"/>
                                  <a:gd name="f256" fmla="*/ f196 f61 1"/>
                                  <a:gd name="f257" fmla="*/ f197 f60 1"/>
                                  <a:gd name="f258" fmla="*/ f198 f61 1"/>
                                  <a:gd name="f259" fmla="*/ f199 f60 1"/>
                                  <a:gd name="f260" fmla="*/ f200 f61 1"/>
                                  <a:gd name="f261" fmla="*/ f201 f60 1"/>
                                  <a:gd name="f262" fmla="*/ f202 f61 1"/>
                                  <a:gd name="f263" fmla="*/ f203 f60 1"/>
                                  <a:gd name="f264" fmla="*/ f204 f61 1"/>
                                  <a:gd name="f265" fmla="*/ f205 f60 1"/>
                                  <a:gd name="f266" fmla="*/ f206 f61 1"/>
                                  <a:gd name="f267" fmla="*/ f207 f60 1"/>
                                  <a:gd name="f268" fmla="*/ f208 f61 1"/>
                                  <a:gd name="f269" fmla="*/ f209 f60 1"/>
                                  <a:gd name="f270" fmla="*/ f210 f61 1"/>
                                  <a:gd name="f271" fmla="*/ f211 f60 1"/>
                                  <a:gd name="f272" fmla="*/ f212 f61 1"/>
                                  <a:gd name="f273" fmla="*/ f213 f60 1"/>
                                  <a:gd name="f274" fmla="*/ f214 f61 1"/>
                                  <a:gd name="f275" fmla="*/ f215 f60 1"/>
                                  <a:gd name="f276" fmla="*/ f216 f61 1"/>
                                  <a:gd name="f277" fmla="*/ f217 f61 1"/>
                                  <a:gd name="f278" fmla="*/ f218 f60 1"/>
                                  <a:gd name="f279" fmla="*/ f219 f61 1"/>
                                  <a:gd name="f280" fmla="*/ f220 f60 1"/>
                                  <a:gd name="f281" fmla="*/ f221 f61 1"/>
                                  <a:gd name="f282" fmla="*/ f222 f60 1"/>
                                  <a:gd name="f283" fmla="*/ f223 f61 1"/>
                                  <a:gd name="f284" fmla="*/ f224 f60 1"/>
                                  <a:gd name="f285" fmla="*/ f225 f61 1"/>
                                  <a:gd name="f286" fmla="*/ f226 f60 1"/>
                                  <a:gd name="f287" fmla="*/ f227 f61 1"/>
                                  <a:gd name="f288" fmla="*/ f228 f60 1"/>
                                  <a:gd name="f289" fmla="*/ f229 f61 1"/>
                                  <a:gd name="f290" fmla="*/ f230 f60 1"/>
                                  <a:gd name="f291" fmla="*/ f231 f61 1"/>
                                  <a:gd name="f292" fmla="*/ f232 f60 1"/>
                                  <a:gd name="f293" fmla="*/ f233 f61 1"/>
                                  <a:gd name="f294" fmla="*/ f234 f60 1"/>
                                  <a:gd name="f295" fmla="*/ f235 f61 1"/>
                                  <a:gd name="f296" fmla="*/ f236 f60 1"/>
                                  <a:gd name="f297" fmla="*/ f237 f61 1"/>
                                  <a:gd name="f298" fmla="*/ f238 f60 1"/>
                                  <a:gd name="f299" fmla="*/ f239 f61 1"/>
                                  <a:gd name="f300" fmla="*/ f240 f60 1"/>
                                  <a:gd name="f301" fmla="*/ f241 f61 1"/>
                                  <a:gd name="f302" fmla="*/ f242 f60 1"/>
                                  <a:gd name="f303" fmla="*/ f243 f61 1"/>
                                </a:gdLst>
                                <a:ahLst/>
                                <a:cxnLst>
                                  <a:cxn ang="3cd4">
                                    <a:pos x="hc" y="t"/>
                                  </a:cxn>
                                  <a:cxn ang="0">
                                    <a:pos x="r" y="vc"/>
                                  </a:cxn>
                                  <a:cxn ang="cd4">
                                    <a:pos x="hc" y="b"/>
                                  </a:cxn>
                                  <a:cxn ang="cd2">
                                    <a:pos x="l" y="vc"/>
                                  </a:cxn>
                                  <a:cxn ang="f127">
                                    <a:pos x="f248" y="f249"/>
                                  </a:cxn>
                                  <a:cxn ang="f127">
                                    <a:pos x="f248" y="f250"/>
                                  </a:cxn>
                                  <a:cxn ang="f127">
                                    <a:pos x="f251" y="f252"/>
                                  </a:cxn>
                                  <a:cxn ang="f127">
                                    <a:pos x="f253" y="f254"/>
                                  </a:cxn>
                                  <a:cxn ang="f127">
                                    <a:pos x="f255" y="f256"/>
                                  </a:cxn>
                                  <a:cxn ang="f127">
                                    <a:pos x="f257" y="f258"/>
                                  </a:cxn>
                                  <a:cxn ang="f127">
                                    <a:pos x="f259" y="f260"/>
                                  </a:cxn>
                                  <a:cxn ang="f127">
                                    <a:pos x="f261" y="f262"/>
                                  </a:cxn>
                                  <a:cxn ang="f127">
                                    <a:pos x="f263" y="f264"/>
                                  </a:cxn>
                                  <a:cxn ang="f127">
                                    <a:pos x="f265" y="f266"/>
                                  </a:cxn>
                                  <a:cxn ang="f127">
                                    <a:pos x="f267" y="f268"/>
                                  </a:cxn>
                                  <a:cxn ang="f127">
                                    <a:pos x="f269" y="f270"/>
                                  </a:cxn>
                                  <a:cxn ang="f127">
                                    <a:pos x="f271" y="f272"/>
                                  </a:cxn>
                                  <a:cxn ang="f127">
                                    <a:pos x="f273" y="f274"/>
                                  </a:cxn>
                                  <a:cxn ang="f127">
                                    <a:pos x="f275" y="f276"/>
                                  </a:cxn>
                                  <a:cxn ang="f127">
                                    <a:pos x="f275" y="f277"/>
                                  </a:cxn>
                                  <a:cxn ang="f127">
                                    <a:pos x="f278" y="f279"/>
                                  </a:cxn>
                                  <a:cxn ang="f127">
                                    <a:pos x="f280" y="f276"/>
                                  </a:cxn>
                                  <a:cxn ang="f127">
                                    <a:pos x="f275" y="f281"/>
                                  </a:cxn>
                                  <a:cxn ang="f127">
                                    <a:pos x="f282" y="f283"/>
                                  </a:cxn>
                                  <a:cxn ang="f127">
                                    <a:pos x="f284" y="f285"/>
                                  </a:cxn>
                                  <a:cxn ang="f127">
                                    <a:pos x="f286" y="f287"/>
                                  </a:cxn>
                                  <a:cxn ang="f127">
                                    <a:pos x="f288" y="f289"/>
                                  </a:cxn>
                                  <a:cxn ang="f127">
                                    <a:pos x="f290" y="f291"/>
                                  </a:cxn>
                                  <a:cxn ang="f127">
                                    <a:pos x="f292" y="f293"/>
                                  </a:cxn>
                                  <a:cxn ang="f127">
                                    <a:pos x="f294" y="f295"/>
                                  </a:cxn>
                                  <a:cxn ang="f127">
                                    <a:pos x="f296" y="f297"/>
                                  </a:cxn>
                                  <a:cxn ang="f127">
                                    <a:pos x="f298" y="f299"/>
                                  </a:cxn>
                                  <a:cxn ang="f127">
                                    <a:pos x="f300" y="f301"/>
                                  </a:cxn>
                                  <a:cxn ang="f127">
                                    <a:pos x="f302" y="f303"/>
                                  </a:cxn>
                                  <a:cxn ang="f127">
                                    <a:pos x="f248" y="f249"/>
                                  </a:cxn>
                                </a:cxnLst>
                                <a:rect l="f244" t="f247" r="f245" b="f246"/>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567222249" name="Forme libre 16"/>
                            <wps:cNvSpPr/>
                            <wps:spPr>
                              <a:xfrm>
                                <a:off x="648438" y="3082918"/>
                                <a:ext cx="161025" cy="764877"/>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val f5"/>
                                  <a:gd name="f29" fmla="val f6"/>
                                  <a:gd name="f30" fmla="val f7"/>
                                  <a:gd name="f31" fmla="*/ f25 f0 1"/>
                                  <a:gd name="f32" fmla="+- f30 0 f28"/>
                                  <a:gd name="f33" fmla="+- f29 0 f28"/>
                                  <a:gd name="f34" fmla="*/ f31 1 f2"/>
                                  <a:gd name="f35" fmla="*/ f33 1 37"/>
                                  <a:gd name="f36" fmla="*/ f32 1 196"/>
                                  <a:gd name="f37" fmla="*/ 0 f33 1"/>
                                  <a:gd name="f38" fmla="*/ 0 f32 1"/>
                                  <a:gd name="f39" fmla="*/ 6 f33 1"/>
                                  <a:gd name="f40" fmla="*/ 15 f32 1"/>
                                  <a:gd name="f41" fmla="*/ 7 f33 1"/>
                                  <a:gd name="f42" fmla="*/ 18 f32 1"/>
                                  <a:gd name="f43" fmla="*/ 12 f33 1"/>
                                  <a:gd name="f44" fmla="*/ 80 f32 1"/>
                                  <a:gd name="f45" fmla="*/ 21 f33 1"/>
                                  <a:gd name="f46" fmla="*/ 134 f32 1"/>
                                  <a:gd name="f47" fmla="*/ 33 f33 1"/>
                                  <a:gd name="f48" fmla="*/ 188 f32 1"/>
                                  <a:gd name="f49" fmla="*/ 37 f33 1"/>
                                  <a:gd name="f50" fmla="*/ 196 f32 1"/>
                                  <a:gd name="f51" fmla="*/ 22 f33 1"/>
                                  <a:gd name="f52" fmla="*/ 162 f32 1"/>
                                  <a:gd name="f53" fmla="*/ 15 f33 1"/>
                                  <a:gd name="f54" fmla="*/ 146 f32 1"/>
                                  <a:gd name="f55" fmla="*/ 5 f33 1"/>
                                  <a:gd name="f56" fmla="*/ 81 f32 1"/>
                                  <a:gd name="f57" fmla="*/ 1 f33 1"/>
                                  <a:gd name="f58" fmla="*/ 40 f32 1"/>
                                  <a:gd name="f59" fmla="+- f34 0 f1"/>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f55 1 37"/>
                                  <a:gd name="f79" fmla="*/ f56 1 196"/>
                                  <a:gd name="f80" fmla="*/ f57 1 37"/>
                                  <a:gd name="f81" fmla="*/ f58 1 196"/>
                                  <a:gd name="f82" fmla="*/ 0 1 f35"/>
                                  <a:gd name="f83" fmla="*/ f29 1 f35"/>
                                  <a:gd name="f84" fmla="*/ 0 1 f36"/>
                                  <a:gd name="f85" fmla="*/ f30 1 f36"/>
                                  <a:gd name="f86" fmla="*/ f60 1 f35"/>
                                  <a:gd name="f87" fmla="*/ f61 1 f36"/>
                                  <a:gd name="f88" fmla="*/ f62 1 f35"/>
                                  <a:gd name="f89" fmla="*/ f63 1 f36"/>
                                  <a:gd name="f90" fmla="*/ f64 1 f35"/>
                                  <a:gd name="f91" fmla="*/ f65 1 f36"/>
                                  <a:gd name="f92" fmla="*/ f66 1 f35"/>
                                  <a:gd name="f93" fmla="*/ f67 1 f36"/>
                                  <a:gd name="f94" fmla="*/ f68 1 f35"/>
                                  <a:gd name="f95" fmla="*/ f69 1 f36"/>
                                  <a:gd name="f96" fmla="*/ f70 1 f35"/>
                                  <a:gd name="f97" fmla="*/ f71 1 f36"/>
                                  <a:gd name="f98" fmla="*/ f72 1 f35"/>
                                  <a:gd name="f99" fmla="*/ f73 1 f36"/>
                                  <a:gd name="f100" fmla="*/ f74 1 f35"/>
                                  <a:gd name="f101" fmla="*/ f75 1 f36"/>
                                  <a:gd name="f102" fmla="*/ f76 1 f35"/>
                                  <a:gd name="f103" fmla="*/ f77 1 f36"/>
                                  <a:gd name="f104" fmla="*/ f78 1 f35"/>
                                  <a:gd name="f105" fmla="*/ f79 1 f36"/>
                                  <a:gd name="f106" fmla="*/ f80 1 f35"/>
                                  <a:gd name="f107" fmla="*/ f81 1 f36"/>
                                  <a:gd name="f108" fmla="*/ f82 f26 1"/>
                                  <a:gd name="f109" fmla="*/ f83 f26 1"/>
                                  <a:gd name="f110" fmla="*/ f85 f27 1"/>
                                  <a:gd name="f111" fmla="*/ f84 f27 1"/>
                                  <a:gd name="f112" fmla="*/ f86 f26 1"/>
                                  <a:gd name="f113" fmla="*/ f87 f27 1"/>
                                  <a:gd name="f114" fmla="*/ f88 f26 1"/>
                                  <a:gd name="f115" fmla="*/ f89 f27 1"/>
                                  <a:gd name="f116" fmla="*/ f90 f26 1"/>
                                  <a:gd name="f117" fmla="*/ f91 f27 1"/>
                                  <a:gd name="f118" fmla="*/ f92 f26 1"/>
                                  <a:gd name="f119" fmla="*/ f93 f27 1"/>
                                  <a:gd name="f120" fmla="*/ f94 f26 1"/>
                                  <a:gd name="f121" fmla="*/ f95 f27 1"/>
                                  <a:gd name="f122" fmla="*/ f96 f26 1"/>
                                  <a:gd name="f123" fmla="*/ f97 f27 1"/>
                                  <a:gd name="f124" fmla="*/ f98 f26 1"/>
                                  <a:gd name="f125" fmla="*/ f99 f27 1"/>
                                  <a:gd name="f126" fmla="*/ f100 f26 1"/>
                                  <a:gd name="f127" fmla="*/ f101 f27 1"/>
                                  <a:gd name="f128" fmla="*/ f102 f26 1"/>
                                  <a:gd name="f129" fmla="*/ f103 f27 1"/>
                                  <a:gd name="f130" fmla="*/ f104 f26 1"/>
                                  <a:gd name="f131" fmla="*/ f105 f27 1"/>
                                  <a:gd name="f132" fmla="*/ f106 f26 1"/>
                                  <a:gd name="f133" fmla="*/ f107 f27 1"/>
                                </a:gdLst>
                                <a:ahLst/>
                                <a:cxnLst>
                                  <a:cxn ang="3cd4">
                                    <a:pos x="hc" y="t"/>
                                  </a:cxn>
                                  <a:cxn ang="0">
                                    <a:pos x="r" y="vc"/>
                                  </a:cxn>
                                  <a:cxn ang="cd4">
                                    <a:pos x="hc" y="b"/>
                                  </a:cxn>
                                  <a:cxn ang="cd2">
                                    <a:pos x="l" y="vc"/>
                                  </a:cxn>
                                  <a:cxn ang="f59">
                                    <a:pos x="f112" y="f113"/>
                                  </a:cxn>
                                  <a:cxn ang="f59">
                                    <a:pos x="f114" y="f115"/>
                                  </a:cxn>
                                  <a:cxn ang="f59">
                                    <a:pos x="f116" y="f117"/>
                                  </a:cxn>
                                  <a:cxn ang="f59">
                                    <a:pos x="f118" y="f119"/>
                                  </a:cxn>
                                  <a:cxn ang="f59">
                                    <a:pos x="f120" y="f121"/>
                                  </a:cxn>
                                  <a:cxn ang="f59">
                                    <a:pos x="f122" y="f123"/>
                                  </a:cxn>
                                  <a:cxn ang="f59">
                                    <a:pos x="f124" y="f125"/>
                                  </a:cxn>
                                  <a:cxn ang="f59">
                                    <a:pos x="f126" y="f127"/>
                                  </a:cxn>
                                  <a:cxn ang="f59">
                                    <a:pos x="f128" y="f129"/>
                                  </a:cxn>
                                  <a:cxn ang="f59">
                                    <a:pos x="f130" y="f131"/>
                                  </a:cxn>
                                  <a:cxn ang="f59">
                                    <a:pos x="f132" y="f133"/>
                                  </a:cxn>
                                  <a:cxn ang="f59">
                                    <a:pos x="f112" y="f113"/>
                                  </a:cxn>
                                </a:cxnLst>
                                <a:rect l="f108" t="f111" r="f109" b="f110"/>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388739713" name="Forme libre 17"/>
                            <wps:cNvSpPr/>
                            <wps:spPr>
                              <a:xfrm>
                                <a:off x="774652" y="3867309"/>
                                <a:ext cx="134910" cy="257559"/>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val f5"/>
                                  <a:gd name="f13" fmla="val f6"/>
                                  <a:gd name="f14" fmla="val f7"/>
                                  <a:gd name="f15" fmla="*/ f9 f0 1"/>
                                  <a:gd name="f16" fmla="+- f14 0 f12"/>
                                  <a:gd name="f17" fmla="+- f13 0 f12"/>
                                  <a:gd name="f18" fmla="*/ f15 1 f2"/>
                                  <a:gd name="f19" fmla="*/ f17 1 31"/>
                                  <a:gd name="f20" fmla="*/ f16 1 66"/>
                                  <a:gd name="f21" fmla="*/ 0 f17 1"/>
                                  <a:gd name="f22" fmla="*/ 0 f16 1"/>
                                  <a:gd name="f23" fmla="*/ 31 f17 1"/>
                                  <a:gd name="f24" fmla="*/ 66 f16 1"/>
                                  <a:gd name="f25" fmla="*/ 24 f17 1"/>
                                  <a:gd name="f26" fmla="+- f18 0 f1"/>
                                  <a:gd name="f27" fmla="*/ f21 1 31"/>
                                  <a:gd name="f28" fmla="*/ f22 1 66"/>
                                  <a:gd name="f29" fmla="*/ f23 1 31"/>
                                  <a:gd name="f30" fmla="*/ f24 1 66"/>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6">
                                    <a:moveTo>
                                      <a:pt x="f5" y="f5"/>
                                    </a:moveTo>
                                    <a:lnTo>
                                      <a:pt x="f6" y="f7"/>
                                    </a:lnTo>
                                    <a:lnTo>
                                      <a:pt x="f8" y="f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645642034" name="Forme libre 18"/>
                            <wps:cNvSpPr/>
                            <wps:spPr>
                              <a:xfrm>
                                <a:off x="648438" y="2985361"/>
                                <a:ext cx="30467" cy="16780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val f5"/>
                                  <a:gd name="f16" fmla="val f6"/>
                                  <a:gd name="f17" fmla="val f7"/>
                                  <a:gd name="f18" fmla="*/ f12 f0 1"/>
                                  <a:gd name="f19" fmla="+- f17 0 f15"/>
                                  <a:gd name="f20" fmla="+- f16 0 f15"/>
                                  <a:gd name="f21" fmla="*/ f18 1 f2"/>
                                  <a:gd name="f22" fmla="*/ f20 1 7"/>
                                  <a:gd name="f23" fmla="*/ f19 1 43"/>
                                  <a:gd name="f24" fmla="*/ 0 f20 1"/>
                                  <a:gd name="f25" fmla="*/ 0 f19 1"/>
                                  <a:gd name="f26" fmla="*/ 7 f20 1"/>
                                  <a:gd name="f27" fmla="*/ 17 f19 1"/>
                                  <a:gd name="f28" fmla="*/ 43 f19 1"/>
                                  <a:gd name="f29" fmla="*/ 6 f20 1"/>
                                  <a:gd name="f30" fmla="*/ 40 f19 1"/>
                                  <a:gd name="f31" fmla="*/ 25 f19 1"/>
                                  <a:gd name="f32" fmla="+- f21 0 f1"/>
                                  <a:gd name="f33" fmla="*/ f24 1 7"/>
                                  <a:gd name="f34" fmla="*/ f25 1 43"/>
                                  <a:gd name="f35" fmla="*/ f26 1 7"/>
                                  <a:gd name="f36" fmla="*/ f27 1 43"/>
                                  <a:gd name="f37" fmla="*/ f28 1 43"/>
                                  <a:gd name="f38" fmla="*/ f29 1 7"/>
                                  <a:gd name="f39" fmla="*/ f30 1 43"/>
                                  <a:gd name="f40" fmla="*/ f31 1 43"/>
                                  <a:gd name="f41" fmla="*/ 0 1 f22"/>
                                  <a:gd name="f42" fmla="*/ f16 1 f22"/>
                                  <a:gd name="f43" fmla="*/ 0 1 f23"/>
                                  <a:gd name="f44" fmla="*/ f17 1 f23"/>
                                  <a:gd name="f45" fmla="*/ f33 1 f22"/>
                                  <a:gd name="f46" fmla="*/ f34 1 f23"/>
                                  <a:gd name="f47" fmla="*/ f35 1 f22"/>
                                  <a:gd name="f48" fmla="*/ f36 1 f23"/>
                                  <a:gd name="f49" fmla="*/ f37 1 f23"/>
                                  <a:gd name="f50" fmla="*/ f38 1 f22"/>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4 1"/>
                                  <a:gd name="f62" fmla="*/ f50 f13 1"/>
                                  <a:gd name="f63" fmla="*/ f51 f14 1"/>
                                  <a:gd name="f64" fmla="*/ f52 f14 1"/>
                                </a:gdLst>
                                <a:ahLst/>
                                <a:cxnLst>
                                  <a:cxn ang="3cd4">
                                    <a:pos x="hc" y="t"/>
                                  </a:cxn>
                                  <a:cxn ang="0">
                                    <a:pos x="r" y="vc"/>
                                  </a:cxn>
                                  <a:cxn ang="cd4">
                                    <a:pos x="hc" y="b"/>
                                  </a:cxn>
                                  <a:cxn ang="cd2">
                                    <a:pos x="l" y="vc"/>
                                  </a:cxn>
                                  <a:cxn ang="f32">
                                    <a:pos x="f57" y="f58"/>
                                  </a:cxn>
                                  <a:cxn ang="f32">
                                    <a:pos x="f59" y="f60"/>
                                  </a:cxn>
                                  <a:cxn ang="f32">
                                    <a:pos x="f59" y="f61"/>
                                  </a:cxn>
                                  <a:cxn ang="f32">
                                    <a:pos x="f62" y="f63"/>
                                  </a:cxn>
                                  <a:cxn ang="f32">
                                    <a:pos x="f57" y="f64"/>
                                  </a:cxn>
                                  <a:cxn ang="f32">
                                    <a:pos x="f57" y="f58"/>
                                  </a:cxn>
                                </a:cxnLst>
                                <a:rect l="f53" t="f56" r="f54" b="f55"/>
                                <a:pathLst>
                                  <a:path w="7" h="43">
                                    <a:moveTo>
                                      <a:pt x="f5" y="f5"/>
                                    </a:moveTo>
                                    <a:lnTo>
                                      <a:pt x="f6" y="f8"/>
                                    </a:lnTo>
                                    <a:lnTo>
                                      <a:pt x="f6" y="f7"/>
                                    </a:lnTo>
                                    <a:lnTo>
                                      <a:pt x="f9" y="f10"/>
                                    </a:lnTo>
                                    <a:lnTo>
                                      <a:pt x="f5" y="f11"/>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942210133" name="Forme libre 19"/>
                            <wps:cNvSpPr/>
                            <wps:spPr>
                              <a:xfrm>
                                <a:off x="713726" y="3652671"/>
                                <a:ext cx="200189" cy="472196"/>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val f5"/>
                                  <a:gd name="f23" fmla="val f6"/>
                                  <a:gd name="f24" fmla="val f7"/>
                                  <a:gd name="f25" fmla="*/ f19 f0 1"/>
                                  <a:gd name="f26" fmla="+- f24 0 f22"/>
                                  <a:gd name="f27" fmla="+- f23 0 f22"/>
                                  <a:gd name="f28" fmla="*/ f25 1 f2"/>
                                  <a:gd name="f29" fmla="*/ f27 1 46"/>
                                  <a:gd name="f30" fmla="*/ f26 1 121"/>
                                  <a:gd name="f31" fmla="*/ 0 f27 1"/>
                                  <a:gd name="f32" fmla="*/ 0 f26 1"/>
                                  <a:gd name="f33" fmla="*/ 7 f27 1"/>
                                  <a:gd name="f34" fmla="*/ 16 f26 1"/>
                                  <a:gd name="f35" fmla="*/ 22 f27 1"/>
                                  <a:gd name="f36" fmla="*/ 50 f26 1"/>
                                  <a:gd name="f37" fmla="*/ 33 f27 1"/>
                                  <a:gd name="f38" fmla="*/ 86 f26 1"/>
                                  <a:gd name="f39" fmla="*/ 46 f27 1"/>
                                  <a:gd name="f40" fmla="*/ 121 f26 1"/>
                                  <a:gd name="f41" fmla="*/ 45 f27 1"/>
                                  <a:gd name="f42" fmla="*/ 14 f27 1"/>
                                  <a:gd name="f43" fmla="*/ 55 f26 1"/>
                                  <a:gd name="f44" fmla="*/ 11 f27 1"/>
                                  <a:gd name="f45" fmla="*/ 44 f26 1"/>
                                  <a:gd name="f46" fmla="+- f28 0 f1"/>
                                  <a:gd name="f47" fmla="*/ f31 1 46"/>
                                  <a:gd name="f48" fmla="*/ f32 1 121"/>
                                  <a:gd name="f49" fmla="*/ f33 1 46"/>
                                  <a:gd name="f50" fmla="*/ f34 1 121"/>
                                  <a:gd name="f51" fmla="*/ f35 1 46"/>
                                  <a:gd name="f52" fmla="*/ f36 1 121"/>
                                  <a:gd name="f53" fmla="*/ f37 1 46"/>
                                  <a:gd name="f54" fmla="*/ f38 1 121"/>
                                  <a:gd name="f55" fmla="*/ f39 1 46"/>
                                  <a:gd name="f56" fmla="*/ f40 1 121"/>
                                  <a:gd name="f57" fmla="*/ f41 1 46"/>
                                  <a:gd name="f58" fmla="*/ f42 1 46"/>
                                  <a:gd name="f59" fmla="*/ f43 1 121"/>
                                  <a:gd name="f60" fmla="*/ f44 1 46"/>
                                  <a:gd name="f61" fmla="*/ f45 1 121"/>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g:grpSp>
                      </wpg:grpSp>
                    </wpg:wgp>
                  </a:graphicData>
                </a:graphic>
              </wp:anchor>
            </w:drawing>
          </mc:Choice>
          <mc:Fallback>
            <w:pict>
              <v:group w14:anchorId="5B8A628A" id="Groupe 14" o:spid="_x0000_s1026" style="position:absolute;margin-left:24.5pt;margin-top:19.8pt;width:201.4pt;height:751.8pt;z-index:-251642880;mso-position-horizontal-relative:page;mso-position-vertical-relative:page" coordsize="25577,95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">
                <v:rect id="Rectangle 15" o:spid="_x0000_s1027" style="position:absolute;width:2267;height:9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" fillcolor="#44546a" stroked="f">
                  <v:textbox inset="0,0,0,0"/>
                </v:rect>
                <v:shape id="Pentagone 4" o:spid="_x0000_s1028" style="position:absolute;top:15347;width:25577;height:5775;visibility:visible;mso-wrap-style:square;v-text-anchor:middle" coordsize="2557777,5775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" adj="-11796480,,5400" path="m,l2268982,r288795,288795l2268982,577589,,577589,,xe" fillcolor="#4472c4" stroked="f">
                  <v:stroke joinstyle="miter"/>
                  <v:formulas/>
                  <v:path arrowok="t" o:connecttype="custom" o:connectlocs="1278889,0;2557777,288795;1278889,577589;0,288795;1134491,0;1134491,577589" o:connectangles="270,0,90,180,270,90" textboxrect="0,0,2413380,577589"/>
                  <v:textbox inset=",0,14.4pt,0">
                    <w:txbxContent>
                      <w:p w14:paraId="4904DBDE" w14:textId="77777777" w:rsidR="00831FE2" w:rsidRDefault="00000000">
                        <w:pPr>
                          <w:pStyle w:val="Sansinterligne"/>
                          <w:jc w:val="right"/>
                        </w:pPr>
                        <w:r>
                          <w:rPr>
                            <w:color w:val="FFFFFF"/>
                            <w:sz w:val="28"/>
                            <w:szCs w:val="28"/>
                          </w:rPr>
                          <w:t xml:space="preserve">     </w:t>
                        </w:r>
                      </w:p>
                    </w:txbxContent>
                  </v:textbox>
                </v:shape>
                <v:group id="Groupe 17" o:spid="_x0000_s1029" style="position:absolute;left:888;top:44048;width:23979;height:51374" coordsize="23979,5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">
                  <v:group id="Groupe 18" o:spid="_x0000_s1030" style="position:absolute;left:1109;width:19233;height:51374" coordsize="19233,5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">
                    <v:shape id="Forme libre 20" o:spid="_x0000_s1031" style="position:absolute;left:4196;top:33004;width:3555;height:11498;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" path="m,l39,152,84,304r38,113l122,440,76,306,39,180,6,53,,xe" fillcolor="#44546a" strokecolor="#44546a" strokeweight="0">
                      <v:path arrowok="t" o:connecttype="custom" o:connectlocs="177764,0;355527,574897;177764,1149793;0,574897;0,0;113652,397201;244789,794402;355527,1089690;355527,1149793;221476,799629;113652,470370;17485,138498;0,0" o:connectangles="270,0,90,180,0,0,0,0,0,0,0,0,0" textboxrect="0,0,122,440"/>
                    </v:shape>
                    <v:shape id="Forme libre 21" o:spid="_x0000_s1032" style="position:absolute;left:7926;top:44345;width:3381;height:7029;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" path="m,l8,19,37,93r30,74l116,269r-8,l60,169,30,98,1,25,,xe" fillcolor="#44546a" strokecolor="#44546a" strokeweight="0">
                      <v:path arrowok="t" o:connecttype="custom" o:connectlocs="169022,0;338044,351473;169022,702945;0,351473;0,0;23313,49650;107824,243026;195250,436401;338044,702945;314731,702945;174850,441627;87425,256091;2914,65329;0,0" o:connectangles="270,0,90,180,0,0,0,0,0,0,0,0,0,0" textboxrect="0,0,116,269"/>
                    </v:shape>
                    <v:shape id="Forme libre 22" o:spid="_x0000_s1033" style="position:absolute;width:4079;height:33239;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" path="m,l,,1,79r2,80l12,317,23,476,39,634,58,792,83,948r24,138l135,1223r5,49l138,1262,105,1106,77,949,53,792,35,634,20,476,9,317,2,159,,79,,xe" fillcolor="#44546a" strokecolor="#44546a" strokeweight="0">
                      <v:path arrowok="t" o:connecttype="custom" o:connectlocs="203993,0;407986,1661972;203993,3323944;0,1661972;0,0;0,0;2914,206440;8743,415493;34970,828373;67026,1243866;113653,1656746;169023,2069626;241877,2477279;311818,2837896;393415,3195899;407986,3323944;402158,3297812;305990,2890159;224392,2479892;154452,2069626;101997,1656746;58284,1243866;26228,828373;5828,415493;0,206440;0,0" o:connectangles="270,0,90,180,0,0,0,0,0,0,0,0,0,0,0,0,0,0,0,0,0,0,0,0,0,0" textboxrect="0,0,140,1272"/>
                    </v:shape>
                    <v:shape id="Forme libre 23" o:spid="_x0000_s1034" style="position:absolute;left:3671;top:10687;width:1312;height:2231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" path="m45,r,l35,66r-9,67l14,267,6,401,3,534,6,669r8,134l18,854r,-3l9,814,8,803,1,669,,534,3,401,12,267,25,132,34,66,45,xe" fillcolor="#44546a" strokecolor="#44546a" strokeweight="0">
                      <v:path arrowok="t" o:connecttype="custom" o:connectlocs="65567,0;131134,1115819;65567,2231638;0,1115819;131134,0;131134,0;101993,172469;75766,347550;40797,697714;17485,1047877;8742,1395427;17485,1748204;40797,2098367;52454,2231638;52454,2223799;26227,2127112;23313,2098367;2914,1748204;0,1395427;8742,1047877;34969,697714;72852,344937;99079,172469;131134,0" o:connectangles="270,0,90,180,0,0,0,0,0,0,0,0,0,0,0,0,0,0,0,0,0,0,0,0" textboxrect="0,0,45,854"/>
                    </v:shape>
                    <v:shape id="Forme libre 24" o:spid="_x0000_s1035" style="position:absolute;left:4079;top:33239;width:4488;height:16437;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" path="m,l10,44r11,82l34,207r19,86l75,380r25,86l120,521r21,55l152,618r2,11l140,595,115,532,93,468,67,383,47,295,28,207,12,104,,xe" fillcolor="#44546a" strokecolor="#44546a" strokeweight="0">
                      <v:path arrowok="t" o:connecttype="custom" o:connectlocs="224389,0;448778,821840;224389,1643679;0,821840;0,0;29141,114979;61197,329258;99081,540925;154450,765657;218561,993002;291414,1217734;349697,1361457;410894,1505181;442950,1614934;448778,1643679;407980,1554831;335126,1390202;271015,1222960;195248,1000841;136965,770883;81596,540925;34970,271769;0,0" o:connectangles="270,0,90,180,0,0,0,0,0,0,0,0,0,0,0,0,0,0,0,0,0,0,0" textboxrect="0,0,154,629"/>
                    </v:shape>
                    <v:shape id="Forme libre 25" o:spid="_x0000_s1036" style="position:absolute;left:8800;top:49571;width:962;height:1803;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" path="m,l33,69r-9,l12,35,,xe" fillcolor="#44546a" strokecolor="#44546a" strokeweight="0">
                      <v:path arrowok="t" o:connecttype="custom" o:connectlocs="48084,0;96167,90155;48084,180310;0,90155;0,0;96167,180310;69940,180310;34970,91462;0,0" o:connectangles="270,0,90,180,0,0,0,0,0" textboxrect="0,0,33,69"/>
                    </v:shape>
                    <v:shape id="Forme libre 26" o:spid="_x0000_s1037" style="position:absolute;left:3934;top:31959;width:437;height:243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" path="m,l9,37r,3l15,93,5,49,,xe" fillcolor="#44546a" strokecolor="#44546a" strokeweight="0">
                      <v:path arrowok="t" o:connecttype="custom" o:connectlocs="21859,0;43717,121515;21859,243029;0,121515;0,0;26230,96689;26230,104529;43717,243029;14572,128048;0,0" o:connectangles="270,0,90,180,0,0,0,0,0,0" textboxrect="0,0,15,93"/>
                    </v:shape>
                    <v:shape id="Forme libre 27" o:spid="_x0000_s1038" style="position:absolute;left:7751;top:24328;width:11482;height:20017;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" path="m394,r,l356,38,319,77r-35,40l249,160r-42,58l168,276r-37,63l98,402,69,467,45,535,26,604,14,673,7,746,6,766,,749r1,-5l7,673,21,603,40,533,65,466,94,400r33,-64l164,275r40,-60l248,158r34,-42l318,76,354,37,394,xe" fillcolor="#44546a" strokecolor="#44546a" strokeweight="0">
                      <v:path arrowok="t" o:connecttype="custom" o:connectlocs="574092,0;1148184,1000838;574092,2001676;0,1000838;1148184,0;1148184,0;1037445,99300;929621,201213;827625,305739;725629,418105;603234,569668;489581,721231;381757,885859;285589,1050488;201078,1220343;131138,1398037;75768,1578345;40798,1758653;20399,1949413;17485,2001676;0,1957252;2914,1944187;20399,1758653;61198,1575732;116567,1392811;189421,1217730;273932,1045262;370100,878020;477924,718617;594491,561828;722715,412878;821797,303126;926707,198600;1031617,96687;1148184,0" o:connectangles="270,0,90,180,0,0,0,0,0,0,0,0,0,0,0,0,0,0,0,0,0,0,0,0,0,0,0,0,0,0,0,0,0,0,0" textboxrect="0,0,394,766"/>
                    </v:shape>
                    <v:shape id="Forme libre 28" o:spid="_x0000_s1039" style="position:absolute;left:7751;top:44502;width:1049;height:5069;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" path="m,l6,16r1,3l11,80r9,52l33,185r3,9l21,161,15,145,5,81,1,41,,xe" fillcolor="#44546a" strokecolor="#44546a" strokeweight="0">
                      <v:path arrowok="t" o:connecttype="custom" o:connectlocs="52455,0;104909,253476;52455,506952;0,253476;0,0;17485,41810;20399,49650;32056,209052;58283,344936;96167,483434;104909,506952;61197,420718;43712,378907;14571,211666;2914,107139;0,0" o:connectangles="270,0,90,180,0,0,0,0,0,0,0,0,0,0,0,0" textboxrect="0,0,36,194"/>
                    </v:shape>
                    <v:shape id="Forme libre 29" o:spid="_x0000_s1040" style="position:absolute;left:8567;top:49676;width:904;height:1698;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" path="m,l31,65r-8,l,xe" fillcolor="#44546a" strokecolor="#44546a" strokeweight="0">
                      <v:path arrowok="t" o:connecttype="custom" o:connectlocs="45171,0;90342,84929;45171,169858;0,84929;0,0;90342,169858;67028,169858;0,0" o:connectangles="270,0,90,180,0,0,0,0" textboxrect="0,0,31,65"/>
                    </v:shape>
                    <v:shape id="Forme libre 30" o:spid="_x0000_s1041" style="position:absolute;left:7751;top:43901;width:204;height:109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" path="m,l6,17,7,42,6,39,,23,,xe" fillcolor="#44546a" strokecolor="#44546a" strokeweight="0">
                      <v:path arrowok="t" o:connecttype="custom" o:connectlocs="10200,0;20400,54878;10200,109755;0,54878;0,0;17486,44425;20400,109755;17486,101915;0,60104;0,0" o:connectangles="270,0,90,180,0,0,0,0,0,0" textboxrect="0,0,7,42"/>
                    </v:shape>
                    <v:shape id="Forme libre 31" o:spid="_x0000_s1042" style="position:absolute;left:8188;top:48291;width:1312;height:308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" path="m,l6,16,21,49,33,84r12,34l44,118,13,53,11,42,,xe" fillcolor="#44546a" strokecolor="#44546a" strokeweight="0">
                      <v:path arrowok="t" o:connecttype="custom" o:connectlocs="65567,0;131134,154177;65567,308353;0,154177;0,0;17485,41811;61196,128045;96165,219506;131134,308353;128220,308353;37883,138498;32055,109753;0,0" o:connectangles="270,0,90,180,0,0,0,0,0,0,0,0,0" textboxrect="0,0,45,118"/>
                    </v:shape>
                  </v:group>
                  <v:group id="Groupe 31" o:spid="_x0000_s1043" style="position:absolute;top:10126;width:23979;height:41248" coordsize="23979,4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">
                    <v:shape id="Forme libre 8" o:spid="_x0000_s1044" style="position:absolute;left:1044;top:13268;width:5440;height:17561;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" path="m,l41,155,86,309r39,116l125,450,79,311,41,183,7,54,,xe" fillcolor="#44546a" strokecolor="#44546a" strokeweight="0">
                      <v:fill opacity="13107f"/>
                      <v:stroke opacity="13107f"/>
                      <v:path arrowok="t" o:connecttype="custom" o:connectlocs="271997,0;543994,878043;271997,1756086;0,878043;0,0;178430,604874;374268,1205846;543994,1658526;543994,1756086;343804,1213651;178430,714142;30464,210730;0,0" o:connectangles="270,0,90,180,0,0,0,0,0,0,0,0,0" textboxrect="0,0,125,450"/>
                    </v:shape>
                    <v:shape id="Forme libre 9" o:spid="_x0000_s1045" style="position:absolute;left:6789;top:30517;width:5135;height:10731;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" path="m,l8,20,37,96r32,74l118,275r-9,l61,174,30,100,,26,,xe" fillcolor="#44546a" strokecolor="#44546a" strokeweight="0">
                      <v:fill opacity="13107f"/>
                      <v:stroke opacity="13107f"/>
                      <v:path arrowok="t" o:connecttype="custom" o:connectlocs="256764,0;513527,536584;256764,1073167;0,536584;0,0;34815,78049;161021,374633;300283,663412;513527,1073167;474360,1073167;265467,679022;130558,390243;0,101463;0,0" o:connectangles="270,0,90,180,0,0,0,0,0,0,0,0,0,0" textboxrect="0,0,118,275"/>
                    </v:shape>
                    <v:shape id="Forme libre 10" o:spid="_x0000_s1046" style="position:absolute;top:8858;width:870;height:4722;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" path="m,l16,72r4,49l18,112,,31,,xe" fillcolor="#44546a" strokecolor="#44546a" strokeweight="0">
                      <v:fill opacity="13107f"/>
                      <v:stroke opacity="13107f"/>
                      <v:path arrowok="t" o:connecttype="custom" o:connectlocs="43521,0;87041,236098;43521,472196;0,236098;0,0;69633,280976;87041,472196;78337,437074;0,120976;0,0" o:connectangles="270,0,90,180,0,0,0,0,0,0" textboxrect="0,0,20,121"/>
                    </v:shape>
                    <v:shape id="Forme libre 12" o:spid="_x0000_s1047" style="position:absolute;left:870;top:13580;width:6876;height:25093;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" path="m,l11,46r11,83l36,211r19,90l76,389r27,87l123,533r21,55l155,632r3,11l142,608,118,544,95,478,69,391,47,302,29,212,13,107,,xe" fillcolor="#44546a" strokecolor="#44546a" strokeweight="0">
                      <v:fill opacity="13107f"/>
                      <v:stroke opacity="13107f"/>
                      <v:path arrowok="t" o:connecttype="custom" o:connectlocs="343805,0;687610,1254630;343805,2509259;0,1254630;0,0;47872,179512;95743,503413;156671,823412;239358,1174630;330749,1518043;448252,1857554;535291,2079992;626683,2294626;674554,2466332;687610,2509259;617979,2372674;513532,2122919;413436,1865359;300285,1525848;204542,1178532;126207,827314;56576,417559;0,0" o:connectangles="270,0,90,180,0,0,0,0,0,0,0,0,0,0,0,0,0,0,0,0,0,0,0" textboxrect="0,0,158,643"/>
                    </v:shape>
                    <v:shape id="Forme libre 13" o:spid="_x0000_s1048" style="position:absolute;left:8094;top:38477;width:1436;height:2771;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" path="m,l33,71r-9,l11,36,,xe" fillcolor="#44546a" strokecolor="#44546a" strokeweight="0">
                      <v:fill opacity="13107f"/>
                      <v:stroke opacity="13107f"/>
                      <v:path arrowok="t" o:connecttype="custom" o:connectlocs="71808,0;143615,138536;71808,277072;0,138536;0,0;143615,277072;104447,277072;47872,140487;0,0" o:connectangles="270,0,90,180,0,0,0,0,0" textboxrect="0,0,33,71"/>
                    </v:shape>
                    <v:shape id="Forme libre 14" o:spid="_x0000_s1049" style="position:absolute;left:696;top:11668;width:653;height:3707;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" path="m,l8,37r,4l15,95,4,49,,xe" fillcolor="#44546a" strokecolor="#44546a" strokeweight="0">
                      <v:fill opacity="13107f"/>
                      <v:stroke opacity="13107f"/>
                      <v:path arrowok="t" o:connecttype="custom" o:connectlocs="32640,0;65279,185367;32640,370734;0,185367;0,0;34815,144391;34815,160001;65279,370734;17408,191221;0,0" o:connectangles="270,0,90,180,0,0,0,0,0,0" textboxrect="0,0,15,95"/>
                    </v:shape>
                    <v:shape id="Forme libre 15" o:spid="_x0000_s1050" style="position:absolute;left:6484;width:17495;height:30517;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874742,0;1749484,1525850;874742,3051700;0,1525850;1749484,0;1749484,3902;1579758,152195;1414384,308292;1262066,472194;1109747,639998;918262,866339;744183,1108290;578809,1350241;435195,1603899;308988,1865361;195838,2130727;117503,2407799;56575,2688774;30464,2969749;30464,3051700;0,2985359;4352,2969749;30464,2684872;91391,2403897;174078,2126824;287229,1853654;413435,1596094;565754,1338533;726776,1096583;909558,858535;1101043,636096;1249010,468292;1410032,304390;1575406,148292;1749484,0" o:connectangles="270,0,90,180,0,0,0,0,0,0,0,0,0,0,0,0,0,0,0,0,0,0,0,0,0,0,0,0,0,0,0,0,0,0,0" textboxrect="0,0,402,782"/>
                    </v:shape>
                    <v:shape id="Forme libre 16" o:spid="_x0000_s1051" style="position:absolute;left:6484;top:30829;width:1610;height:7648;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" path="m,l6,15r1,3l12,80r9,54l33,188r4,8l22,162,15,146,5,81,1,40,,xe" fillcolor="#44546a" strokecolor="#44546a" strokeweight="0">
                      <v:fill opacity="13107f"/>
                      <v:stroke opacity="13107f"/>
                      <v:path arrowok="t" o:connecttype="custom" o:connectlocs="80513,0;161025,382439;80513,764877;0,382439;0,0;26112,58537;30464,70244;52224,312195;91393,522926;143617,733658;161025,764877;95745,632194;65280,569755;21760,316097;4352,156097;0,0" o:connectangles="270,0,90,180,0,0,0,0,0,0,0,0,0,0,0,0" textboxrect="0,0,37,196"/>
                    </v:shape>
                    <v:shape id="Forme libre 17" o:spid="_x0000_s1052" style="position:absolute;left:7746;top:38673;width:1349;height:2575;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" path="m,l31,66r-7,l,xe" fillcolor="#44546a" strokecolor="#44546a" strokeweight="0">
                      <v:fill opacity="13107f"/>
                      <v:stroke opacity="13107f"/>
                      <v:path arrowok="t" o:connecttype="custom" o:connectlocs="67455,0;134910,128780;67455,257559;0,128780;0,0;134910,257559;104446,257559;0,0" o:connectangles="270,0,90,180,0,0,0,0" textboxrect="0,0,31,66"/>
                    </v:shape>
                    <v:shape id="Forme libre 18" o:spid="_x0000_s1053" style="position:absolute;left:6484;top:29853;width:305;height:1678;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" path="m,l7,17r,26l6,40,,25,,xe" fillcolor="#44546a" strokecolor="#44546a" strokeweight="0">
                      <v:fill opacity="13107f"/>
                      <v:stroke opacity="13107f"/>
                      <v:path arrowok="t" o:connecttype="custom" o:connectlocs="15234,0;30467,83901;15234,167801;0,83901;0,0;30467,66340;30467,167801;26115,156094;0,97559;0,0" o:connectangles="270,0,90,180,0,0,0,0,0,0" textboxrect="0,0,7,43"/>
                    </v:shape>
                    <v:shape id="Forme libre 19" o:spid="_x0000_s1054" style="position:absolute;left:7137;top:36526;width:2002;height:4722;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" path="m,l7,16,22,50,33,86r13,35l45,121,14,55,11,44,,xe" fillcolor="#44546a" strokecolor="#44546a" strokeweight="0">
                      <v:fill opacity="13107f"/>
                      <v:stroke opacity="13107f"/>
                      <v:path arrowok="t" o:connecttype="custom" o:connectlocs="100095,0;200189,236098;100095,472196;0,236098;0,0;30464,62439;95743,195122;143614,335610;200189,472196;195837,472196;60927,214635;47871,171708;0,0" o:connectangles="270,0,90,180,0,0,0,0,0,0,0,0,0" textboxrect="0,0,46,121"/>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1ABE245C" wp14:editId="0B85ADC0">
                <wp:simplePos x="0" y="0"/>
                <wp:positionH relativeFrom="page">
                  <wp:posOffset>3264536</wp:posOffset>
                </wp:positionH>
                <wp:positionV relativeFrom="page">
                  <wp:posOffset>8851263</wp:posOffset>
                </wp:positionV>
                <wp:extent cx="3497579" cy="207641"/>
                <wp:effectExtent l="0" t="0" r="7621" b="1909"/>
                <wp:wrapNone/>
                <wp:docPr id="1706302478" name="Zone de texte 43"/>
                <wp:cNvGraphicFramePr/>
                <a:graphic xmlns:a="http://schemas.openxmlformats.org/drawingml/2006/main">
                  <a:graphicData uri="http://schemas.microsoft.com/office/word/2010/wordprocessingShape">
                    <wps:wsp>
                      <wps:cNvSpPr txBox="1"/>
                      <wps:spPr>
                        <a:xfrm>
                          <a:off x="0" y="0"/>
                          <a:ext cx="3497579" cy="207641"/>
                        </a:xfrm>
                        <a:prstGeom prst="rect">
                          <a:avLst/>
                        </a:prstGeom>
                        <a:noFill/>
                        <a:ln>
                          <a:noFill/>
                          <a:prstDash/>
                        </a:ln>
                      </wps:spPr>
                      <wps:txbx>
                        <w:txbxContent>
                          <w:p w14:paraId="2465D3FA" w14:textId="77777777" w:rsidR="00831FE2" w:rsidRDefault="00000000">
                            <w:pPr>
                              <w:pStyle w:val="Sansinterligne"/>
                            </w:pPr>
                            <w:r>
                              <w:rPr>
                                <w:color w:val="4472C4"/>
                                <w:sz w:val="26"/>
                                <w:szCs w:val="26"/>
                              </w:rPr>
                              <w:t>Projet POO 2025</w:t>
                            </w:r>
                          </w:p>
                        </w:txbxContent>
                      </wps:txbx>
                      <wps:bodyPr vert="horz" wrap="square" lIns="0" tIns="0" rIns="0" bIns="0" anchor="b" anchorCtr="0" compatLnSpc="1">
                        <a:spAutoFit/>
                      </wps:bodyPr>
                    </wps:wsp>
                  </a:graphicData>
                </a:graphic>
              </wp:anchor>
            </w:drawing>
          </mc:Choice>
          <mc:Fallback>
            <w:pict>
              <v:shapetype w14:anchorId="1ABE245C" id="_x0000_t202" coordsize="21600,21600" o:spt="202" path="m,l,21600r21600,l21600,xe">
                <v:stroke joinstyle="miter"/>
                <v:path gradientshapeok="t" o:connecttype="rect"/>
              </v:shapetype>
              <v:shape id="Zone de texte 43" o:spid="_x0000_s1055" type="#_x0000_t202" style="position:absolute;margin-left:257.05pt;margin-top:696.95pt;width:275.4pt;height:16.35pt;z-index:251675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" filled="f" stroked="f">
                <v:textbox style="mso-fit-shape-to-text:t" inset="0,0,0,0">
                  <w:txbxContent>
                    <w:p w14:paraId="2465D3FA" w14:textId="77777777" w:rsidR="00831FE2" w:rsidRDefault="00000000">
                      <w:pPr>
                        <w:pStyle w:val="Sansinterligne"/>
                      </w:pPr>
                      <w:r>
                        <w:rPr>
                          <w:color w:val="4472C4"/>
                          <w:sz w:val="26"/>
                          <w:szCs w:val="26"/>
                        </w:rPr>
                        <w:t>Projet POO 2025</w:t>
                      </w:r>
                    </w:p>
                  </w:txbxContent>
                </v:textbox>
                <w10:wrap anchorx="page" anchory="page"/>
              </v:shape>
            </w:pict>
          </mc:Fallback>
        </mc:AlternateContent>
      </w:r>
    </w:p>
    <w:p w14:paraId="5B807F2D" w14:textId="77777777" w:rsidR="00831FE2" w:rsidRDefault="00000000">
      <w:r>
        <w:rPr>
          <w:noProof/>
        </w:rPr>
        <mc:AlternateContent>
          <mc:Choice Requires="wps">
            <w:drawing>
              <wp:anchor distT="0" distB="0" distL="114300" distR="114300" simplePos="0" relativeHeight="251674624" behindDoc="0" locked="0" layoutInCell="1" allowOverlap="1" wp14:anchorId="22674770" wp14:editId="6F2C5F5D">
                <wp:simplePos x="0" y="0"/>
                <wp:positionH relativeFrom="page">
                  <wp:posOffset>2898474</wp:posOffset>
                </wp:positionH>
                <wp:positionV relativeFrom="page">
                  <wp:posOffset>1759790</wp:posOffset>
                </wp:positionV>
                <wp:extent cx="4019546" cy="1776734"/>
                <wp:effectExtent l="0" t="0" r="4" b="13966"/>
                <wp:wrapNone/>
                <wp:docPr id="730413747" name="Zone de texte 44"/>
                <wp:cNvGraphicFramePr/>
                <a:graphic xmlns:a="http://schemas.openxmlformats.org/drawingml/2006/main">
                  <a:graphicData uri="http://schemas.microsoft.com/office/word/2010/wordprocessingShape">
                    <wps:wsp>
                      <wps:cNvSpPr txBox="1"/>
                      <wps:spPr>
                        <a:xfrm>
                          <a:off x="0" y="0"/>
                          <a:ext cx="4019546" cy="1776734"/>
                        </a:xfrm>
                        <a:prstGeom prst="rect">
                          <a:avLst/>
                        </a:prstGeom>
                        <a:noFill/>
                        <a:ln>
                          <a:noFill/>
                          <a:prstDash/>
                        </a:ln>
                      </wps:spPr>
                      <wps:txbx>
                        <w:txbxContent>
                          <w:p w14:paraId="21BC236E" w14:textId="77777777" w:rsidR="00831FE2" w:rsidRDefault="00000000">
                            <w:pPr>
                              <w:pStyle w:val="Sansinterligne"/>
                            </w:pPr>
                            <w:r>
                              <w:rPr>
                                <w:rFonts w:ascii="Calibri Light" w:hAnsi="Calibri Light"/>
                                <w:color w:val="262626"/>
                                <w:sz w:val="72"/>
                                <w:szCs w:val="72"/>
                              </w:rPr>
                              <w:t>Document Technique</w:t>
                            </w:r>
                          </w:p>
                          <w:p w14:paraId="49A80468" w14:textId="77777777" w:rsidR="00831FE2" w:rsidRDefault="00000000">
                            <w:pPr>
                              <w:spacing w:before="120"/>
                            </w:pPr>
                            <w:r>
                              <w:rPr>
                                <w:color w:val="404040"/>
                                <w:sz w:val="36"/>
                                <w:szCs w:val="36"/>
                              </w:rPr>
                              <w:t>Document de présentation des différents diagrammes</w:t>
                            </w:r>
                          </w:p>
                        </w:txbxContent>
                      </wps:txbx>
                      <wps:bodyPr vert="horz" wrap="square" lIns="0" tIns="0" rIns="0" bIns="0" anchor="t" anchorCtr="0" compatLnSpc="1">
                        <a:noAutofit/>
                      </wps:bodyPr>
                    </wps:wsp>
                  </a:graphicData>
                </a:graphic>
              </wp:anchor>
            </w:drawing>
          </mc:Choice>
          <mc:Fallback>
            <w:pict>
              <v:shape w14:anchorId="22674770" id="Zone de texte 44" o:spid="_x0000_s1056" type="#_x0000_t202" style="position:absolute;margin-left:228.25pt;margin-top:138.55pt;width:316.5pt;height:139.9pt;z-index:251674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" filled="f" stroked="f">
                <v:textbox inset="0,0,0,0">
                  <w:txbxContent>
                    <w:p w14:paraId="21BC236E" w14:textId="77777777" w:rsidR="00831FE2" w:rsidRDefault="00000000">
                      <w:pPr>
                        <w:pStyle w:val="Sansinterligne"/>
                      </w:pPr>
                      <w:r>
                        <w:rPr>
                          <w:rFonts w:ascii="Calibri Light" w:hAnsi="Calibri Light"/>
                          <w:color w:val="262626"/>
                          <w:sz w:val="72"/>
                          <w:szCs w:val="72"/>
                        </w:rPr>
                        <w:t>Document Technique</w:t>
                      </w:r>
                    </w:p>
                    <w:p w14:paraId="49A80468" w14:textId="77777777" w:rsidR="00831FE2" w:rsidRDefault="00000000">
                      <w:pPr>
                        <w:spacing w:before="120"/>
                      </w:pPr>
                      <w:r>
                        <w:rPr>
                          <w:color w:val="404040"/>
                          <w:sz w:val="36"/>
                          <w:szCs w:val="36"/>
                        </w:rPr>
                        <w:t>Document de présentation des différents diagrammes</w:t>
                      </w:r>
                    </w:p>
                  </w:txbxContent>
                </v:textbox>
                <w10:wrap anchorx="page" anchory="page"/>
              </v:shape>
            </w:pict>
          </mc:Fallback>
        </mc:AlternateContent>
      </w:r>
    </w:p>
    <w:p w14:paraId="6B9BB56A" w14:textId="77777777" w:rsidR="00831FE2" w:rsidRDefault="00831FE2">
      <w:pPr>
        <w:pageBreakBefore/>
      </w:pPr>
    </w:p>
    <w:p w14:paraId="4F8B9C11" w14:textId="77777777" w:rsidR="00831FE2" w:rsidRDefault="00000000">
      <w:pPr>
        <w:pStyle w:val="En-ttedetabledesmatires"/>
        <w:outlineLvl w:val="9"/>
      </w:pPr>
      <w:r>
        <w:t>Table des matières</w:t>
      </w:r>
    </w:p>
    <w:p w14:paraId="39EF1C0E" w14:textId="77777777" w:rsidR="00831FE2" w:rsidRDefault="00000000">
      <w:pPr>
        <w:pStyle w:val="TM1"/>
        <w:tabs>
          <w:tab w:val="right" w:leader="dot" w:pos="9962"/>
        </w:tabs>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r:id="rId7" w:history="1">
        <w:r>
          <w:rPr>
            <w:rStyle w:val="Lienhypertexte"/>
            <w:rFonts w:ascii="Times New Roman" w:hAnsi="Times New Roman" w:cs="Times New Roman"/>
          </w:rPr>
          <w:t>1. Diagramme de classe</w:t>
        </w:r>
        <w:r>
          <w:tab/>
          <w:t>2</w:t>
        </w:r>
      </w:hyperlink>
    </w:p>
    <w:p w14:paraId="251423CC" w14:textId="77777777" w:rsidR="00831FE2" w:rsidRDefault="00000000">
      <w:pPr>
        <w:pStyle w:val="TM1"/>
        <w:tabs>
          <w:tab w:val="right" w:leader="dot" w:pos="9962"/>
        </w:tabs>
      </w:pPr>
      <w:hyperlink r:id="rId8" w:history="1">
        <w:r>
          <w:rPr>
            <w:rStyle w:val="Lienhypertexte"/>
            <w:rFonts w:ascii="Times New Roman" w:hAnsi="Times New Roman" w:cs="Times New Roman"/>
          </w:rPr>
          <w:t>2. Diagramme de cas d’utilisation</w:t>
        </w:r>
        <w:r>
          <w:tab/>
          <w:t>3</w:t>
        </w:r>
      </w:hyperlink>
    </w:p>
    <w:p w14:paraId="10AE135E" w14:textId="77777777" w:rsidR="00831FE2" w:rsidRDefault="00000000">
      <w:pPr>
        <w:pStyle w:val="TM1"/>
        <w:tabs>
          <w:tab w:val="right" w:leader="dot" w:pos="9962"/>
        </w:tabs>
      </w:pPr>
      <w:hyperlink r:id="rId9" w:history="1">
        <w:r>
          <w:rPr>
            <w:rStyle w:val="Lienhypertexte"/>
            <w:rFonts w:ascii="Times New Roman" w:hAnsi="Times New Roman" w:cs="Times New Roman"/>
          </w:rPr>
          <w:t>3. Diagrammes de Séquence</w:t>
        </w:r>
        <w:r>
          <w:tab/>
          <w:t>4</w:t>
        </w:r>
      </w:hyperlink>
    </w:p>
    <w:p w14:paraId="0129B0DA" w14:textId="77777777" w:rsidR="00831FE2" w:rsidRDefault="00000000">
      <w:r>
        <w:rPr>
          <w:rFonts w:cs="Mangal"/>
          <w:szCs w:val="21"/>
        </w:rPr>
        <w:fldChar w:fldCharType="end"/>
      </w:r>
    </w:p>
    <w:p w14:paraId="37725B69" w14:textId="77777777" w:rsidR="00831FE2" w:rsidRDefault="00831FE2">
      <w:pPr>
        <w:pStyle w:val="Titre1"/>
        <w:jc w:val="both"/>
        <w:rPr>
          <w:rFonts w:ascii="Times New Roman" w:hAnsi="Times New Roman" w:cs="Times New Roman"/>
        </w:rPr>
      </w:pPr>
    </w:p>
    <w:p w14:paraId="3929982C" w14:textId="77777777" w:rsidR="00831FE2" w:rsidRDefault="00000000">
      <w:pPr>
        <w:pStyle w:val="Textbody"/>
        <w:rPr>
          <w:b/>
          <w:bCs/>
        </w:rPr>
      </w:pPr>
      <w:r>
        <w:rPr>
          <w:b/>
          <w:bCs/>
        </w:rPr>
        <w:t>Liste des figures</w:t>
      </w:r>
    </w:p>
    <w:p w14:paraId="0BBFAACD" w14:textId="77777777" w:rsidR="00831FE2" w:rsidRDefault="00000000">
      <w:pPr>
        <w:pStyle w:val="Tabledesillustrations"/>
        <w:tabs>
          <w:tab w:val="right" w:leader="dot" w:pos="9962"/>
        </w:tabs>
      </w:pPr>
      <w:hyperlink r:id="rId10" w:history="1">
        <w:r>
          <w:rPr>
            <w:rStyle w:val="Lienhypertexte"/>
          </w:rPr>
          <w:t>Figure 1:diagramme de classe</w:t>
        </w:r>
        <w:r>
          <w:tab/>
          <w:t>2</w:t>
        </w:r>
      </w:hyperlink>
    </w:p>
    <w:p w14:paraId="530833A4" w14:textId="77777777" w:rsidR="00831FE2" w:rsidRDefault="00000000">
      <w:pPr>
        <w:pStyle w:val="Tabledesillustrations"/>
        <w:tabs>
          <w:tab w:val="right" w:leader="dot" w:pos="9962"/>
        </w:tabs>
      </w:pPr>
      <w:hyperlink r:id="rId11" w:history="1">
        <w:r>
          <w:rPr>
            <w:rStyle w:val="Lienhypertexte"/>
          </w:rPr>
          <w:t>Figure 2:Diagramme de cas d'utilisation</w:t>
        </w:r>
        <w:r>
          <w:tab/>
          <w:t>3</w:t>
        </w:r>
      </w:hyperlink>
    </w:p>
    <w:p w14:paraId="7CB20B1E" w14:textId="77777777" w:rsidR="00831FE2" w:rsidRDefault="00000000">
      <w:pPr>
        <w:pStyle w:val="Tabledesillustrations"/>
        <w:tabs>
          <w:tab w:val="right" w:leader="dot" w:pos="9962"/>
        </w:tabs>
      </w:pPr>
      <w:hyperlink r:id="rId12" w:history="1">
        <w:r>
          <w:rPr>
            <w:rStyle w:val="Lienhypertexte"/>
          </w:rPr>
          <w:t>Figure 3:diagramme de séquence d'authentification</w:t>
        </w:r>
        <w:r>
          <w:tab/>
          <w:t>4</w:t>
        </w:r>
      </w:hyperlink>
    </w:p>
    <w:p w14:paraId="5561775B" w14:textId="77777777" w:rsidR="00831FE2" w:rsidRDefault="00000000">
      <w:pPr>
        <w:pStyle w:val="Tabledesillustrations"/>
        <w:tabs>
          <w:tab w:val="right" w:leader="dot" w:pos="9962"/>
        </w:tabs>
      </w:pPr>
      <w:hyperlink r:id="rId13" w:history="1">
        <w:r>
          <w:rPr>
            <w:rStyle w:val="Lienhypertexte"/>
          </w:rPr>
          <w:t>Figure 4: diagramme de séquence d'ajout d'un livre</w:t>
        </w:r>
        <w:r>
          <w:tab/>
          <w:t>5</w:t>
        </w:r>
      </w:hyperlink>
    </w:p>
    <w:p w14:paraId="172CC8D6" w14:textId="77777777" w:rsidR="00831FE2" w:rsidRDefault="00000000">
      <w:pPr>
        <w:pStyle w:val="Tabledesillustrations"/>
        <w:tabs>
          <w:tab w:val="right" w:leader="dot" w:pos="9962"/>
        </w:tabs>
      </w:pPr>
      <w:hyperlink r:id="rId14" w:history="1">
        <w:r>
          <w:rPr>
            <w:rStyle w:val="Lienhypertexte"/>
          </w:rPr>
          <w:t>Figure 5: diagramme de séquence d'un emprunt</w:t>
        </w:r>
        <w:r>
          <w:tab/>
          <w:t>5</w:t>
        </w:r>
      </w:hyperlink>
    </w:p>
    <w:p w14:paraId="2C216700" w14:textId="77777777" w:rsidR="00831FE2" w:rsidRDefault="00000000">
      <w:pPr>
        <w:pStyle w:val="Tabledesillustrations"/>
        <w:tabs>
          <w:tab w:val="right" w:leader="dot" w:pos="9962"/>
        </w:tabs>
      </w:pPr>
      <w:hyperlink r:id="rId15" w:history="1">
        <w:r>
          <w:rPr>
            <w:rStyle w:val="Lienhypertexte"/>
          </w:rPr>
          <w:t>Figure 6: diagramme de séquence d'un retour d'emprunt</w:t>
        </w:r>
        <w:r>
          <w:tab/>
          <w:t>5</w:t>
        </w:r>
      </w:hyperlink>
    </w:p>
    <w:p w14:paraId="187939C1" w14:textId="77777777" w:rsidR="00831FE2" w:rsidRDefault="00831FE2">
      <w:pPr>
        <w:pStyle w:val="Textbody"/>
      </w:pPr>
    </w:p>
    <w:p w14:paraId="7DA950EA" w14:textId="77777777" w:rsidR="00831FE2" w:rsidRDefault="00831FE2">
      <w:pPr>
        <w:pageBreakBefore/>
      </w:pPr>
    </w:p>
    <w:p w14:paraId="63921CDD" w14:textId="77777777" w:rsidR="00831FE2" w:rsidRDefault="00000000">
      <w:pPr>
        <w:pStyle w:val="Titre1"/>
        <w:jc w:val="both"/>
        <w:rPr>
          <w:rFonts w:ascii="Times New Roman" w:hAnsi="Times New Roman" w:cs="Times New Roman"/>
        </w:rPr>
      </w:pPr>
      <w:bookmarkStart w:id="0" w:name="_Toc198583110"/>
      <w:r>
        <w:rPr>
          <w:rFonts w:ascii="Times New Roman" w:hAnsi="Times New Roman" w:cs="Times New Roman"/>
        </w:rPr>
        <w:t>1. Diagramme de classe</w:t>
      </w:r>
      <w:bookmarkEnd w:id="0"/>
    </w:p>
    <w:p w14:paraId="776A2DDD" w14:textId="77777777" w:rsidR="00831FE2" w:rsidRDefault="00000000">
      <w:pPr>
        <w:pStyle w:val="Standard"/>
        <w:jc w:val="both"/>
      </w:pPr>
      <w:r>
        <w:rPr>
          <w:rFonts w:ascii="Times New Roman" w:hAnsi="Times New Roman" w:cs="Times New Roman"/>
        </w:rPr>
        <w:t xml:space="preserve">Le diagramme de classe ci-dessous modélise un système de gestion de bibliothèque composé de six classes principales. La classe </w:t>
      </w:r>
      <w:r>
        <w:rPr>
          <w:rStyle w:val="SourceText"/>
          <w:rFonts w:ascii="Times New Roman" w:hAnsi="Times New Roman" w:cs="Times New Roman"/>
        </w:rPr>
        <w:t>User</w:t>
      </w:r>
      <w:r>
        <w:rPr>
          <w:rFonts w:ascii="Times New Roman" w:hAnsi="Times New Roman" w:cs="Times New Roman"/>
        </w:rPr>
        <w:t xml:space="preserve"> représente les utilisateurs, qui peuvent effectuer plusieurs emprunts (</w:t>
      </w:r>
      <w:r>
        <w:rPr>
          <w:rStyle w:val="SourceText"/>
          <w:rFonts w:ascii="Times New Roman" w:hAnsi="Times New Roman" w:cs="Times New Roman"/>
        </w:rPr>
        <w:t>Loan</w:t>
      </w:r>
      <w:r>
        <w:rPr>
          <w:rFonts w:ascii="Times New Roman" w:hAnsi="Times New Roman" w:cs="Times New Roman"/>
        </w:rPr>
        <w:t>), enregistrer des livres (</w:t>
      </w:r>
      <w:r>
        <w:rPr>
          <w:rStyle w:val="SourceText"/>
          <w:rFonts w:ascii="Times New Roman" w:hAnsi="Times New Roman" w:cs="Times New Roman"/>
        </w:rPr>
        <w:t>Book</w:t>
      </w:r>
      <w:r>
        <w:rPr>
          <w:rFonts w:ascii="Times New Roman" w:hAnsi="Times New Roman" w:cs="Times New Roman"/>
        </w:rPr>
        <w:t>) et recevoir des notifications (</w:t>
      </w:r>
      <w:r>
        <w:rPr>
          <w:rStyle w:val="SourceText"/>
          <w:rFonts w:ascii="Times New Roman" w:hAnsi="Times New Roman" w:cs="Times New Roman"/>
        </w:rPr>
        <w:t>Notification</w:t>
      </w:r>
      <w:r>
        <w:rPr>
          <w:rFonts w:ascii="Times New Roman" w:hAnsi="Times New Roman" w:cs="Times New Roman"/>
        </w:rPr>
        <w:t>). Chaque emprunt est lié à un seul utilisateur et un seul livre, et contient des informations telles que les dates d’emprunt et de retour, ainsi que le statut. Les livres sont décrits par des attributs comme le titre, l’auteur, le nombre d’exemplaires, et appartiennent à une seule catégorie (</w:t>
      </w:r>
      <w:proofErr w:type="spellStart"/>
      <w:r>
        <w:rPr>
          <w:rStyle w:val="SourceText"/>
          <w:rFonts w:ascii="Times New Roman" w:hAnsi="Times New Roman" w:cs="Times New Roman"/>
        </w:rPr>
        <w:t>Category</w:t>
      </w:r>
      <w:proofErr w:type="spellEnd"/>
      <w:r>
        <w:rPr>
          <w:rFonts w:ascii="Times New Roman" w:hAnsi="Times New Roman" w:cs="Times New Roman"/>
        </w:rPr>
        <w:t>). Une catégorie regroupe plusieurs livres, permettant une organisation thématique. Le système de notifications permet d’envoyer des messages datés aux utilisateurs, facilitant la communication automatisée (ex. : rappels). L’ensemble de ces relations assure une gestion cohérente des prêts, des ressources et des interactions utilisateur au sein de la bibliothèque.</w:t>
      </w:r>
    </w:p>
    <w:p w14:paraId="3F6E607C" w14:textId="77777777" w:rsidR="00831FE2" w:rsidRDefault="00831FE2">
      <w:pPr>
        <w:pStyle w:val="Standard"/>
        <w:jc w:val="both"/>
        <w:rPr>
          <w:rFonts w:ascii="Times New Roman" w:hAnsi="Times New Roman" w:cs="Times New Roman"/>
        </w:rPr>
      </w:pPr>
    </w:p>
    <w:p w14:paraId="08784FCA" w14:textId="77777777" w:rsidR="00831FE2" w:rsidRDefault="00831FE2">
      <w:pPr>
        <w:pStyle w:val="Standard"/>
        <w:jc w:val="both"/>
        <w:rPr>
          <w:rFonts w:ascii="Times New Roman" w:hAnsi="Times New Roman" w:cs="Times New Roman"/>
        </w:rPr>
      </w:pPr>
    </w:p>
    <w:p w14:paraId="0A99AA97" w14:textId="77777777" w:rsidR="00831FE2" w:rsidRDefault="00000000">
      <w:pPr>
        <w:pStyle w:val="Standard"/>
        <w:jc w:val="both"/>
      </w:pPr>
      <w:r>
        <w:rPr>
          <w:noProof/>
        </w:rPr>
        <mc:AlternateContent>
          <mc:Choice Requires="wps">
            <w:drawing>
              <wp:anchor distT="0" distB="0" distL="114300" distR="114300" simplePos="0" relativeHeight="251661312" behindDoc="0" locked="0" layoutInCell="1" allowOverlap="1" wp14:anchorId="14535E29" wp14:editId="5D50099C">
                <wp:simplePos x="0" y="0"/>
                <wp:positionH relativeFrom="column">
                  <wp:posOffset>127631</wp:posOffset>
                </wp:positionH>
                <wp:positionV relativeFrom="paragraph">
                  <wp:posOffset>4900927</wp:posOffset>
                </wp:positionV>
                <wp:extent cx="6071231" cy="630"/>
                <wp:effectExtent l="0" t="0" r="0" b="0"/>
                <wp:wrapTopAndBottom/>
                <wp:docPr id="861553281" name="Zone de texte 7"/>
                <wp:cNvGraphicFramePr/>
                <a:graphic xmlns:a="http://schemas.openxmlformats.org/drawingml/2006/main">
                  <a:graphicData uri="http://schemas.microsoft.com/office/word/2010/wordprocessingShape">
                    <wps:wsp>
                      <wps:cNvSpPr txBox="1"/>
                      <wps:spPr>
                        <a:xfrm>
                          <a:off x="0" y="0"/>
                          <a:ext cx="6071231" cy="630"/>
                        </a:xfrm>
                        <a:prstGeom prst="rect">
                          <a:avLst/>
                        </a:prstGeom>
                        <a:solidFill>
                          <a:srgbClr val="FFFFFF"/>
                        </a:solidFill>
                        <a:ln>
                          <a:noFill/>
                          <a:prstDash/>
                        </a:ln>
                      </wps:spPr>
                      <wps:txbx>
                        <w:txbxContent>
                          <w:p w14:paraId="0B5E9F15" w14:textId="77777777" w:rsidR="00831FE2" w:rsidRDefault="00000000">
                            <w:pPr>
                              <w:pStyle w:val="Lgende"/>
                            </w:pPr>
                            <w:bookmarkStart w:id="1" w:name="_Toc198583124"/>
                            <w:r>
                              <w:t>Figure 1:diagramme de classe</w:t>
                            </w:r>
                            <w:bookmarkEnd w:id="1"/>
                          </w:p>
                        </w:txbxContent>
                      </wps:txbx>
                      <wps:bodyPr vert="horz" wrap="square" lIns="0" tIns="0" rIns="0" bIns="0" anchor="t" anchorCtr="0" compatLnSpc="1">
                        <a:spAutoFit/>
                      </wps:bodyPr>
                    </wps:wsp>
                  </a:graphicData>
                </a:graphic>
              </wp:anchor>
            </w:drawing>
          </mc:Choice>
          <mc:Fallback>
            <w:pict>
              <v:shape w14:anchorId="14535E29" id="Zone de texte 7" o:spid="_x0000_s1057" type="#_x0000_t202" style="position:absolute;left:0;text-align:left;margin-left:10.05pt;margin-top:385.9pt;width:478.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" stroked="f">
                <v:textbox style="mso-fit-shape-to-text:t" inset="0,0,0,0">
                  <w:txbxContent>
                    <w:p w14:paraId="0B5E9F15" w14:textId="77777777" w:rsidR="00831FE2" w:rsidRDefault="00000000">
                      <w:pPr>
                        <w:pStyle w:val="Lgende"/>
                      </w:pPr>
                      <w:bookmarkStart w:id="2" w:name="_Toc198583124"/>
                      <w:r>
                        <w:t>Figure 1:diagramme de classe</w:t>
                      </w:r>
                      <w:bookmarkEnd w:id="2"/>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28D80C8" wp14:editId="69927410">
            <wp:simplePos x="0" y="0"/>
            <wp:positionH relativeFrom="column">
              <wp:align>center</wp:align>
            </wp:positionH>
            <wp:positionV relativeFrom="paragraph">
              <wp:align>top</wp:align>
            </wp:positionV>
            <wp:extent cx="6071762" cy="4843796"/>
            <wp:effectExtent l="0" t="0" r="5188" b="0"/>
            <wp:wrapTopAndBottom/>
            <wp:docPr id="93334166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071762" cy="4843796"/>
                    </a:xfrm>
                    <a:prstGeom prst="rect">
                      <a:avLst/>
                    </a:prstGeom>
                    <a:noFill/>
                    <a:ln>
                      <a:noFill/>
                      <a:prstDash/>
                    </a:ln>
                  </pic:spPr>
                </pic:pic>
              </a:graphicData>
            </a:graphic>
          </wp:anchor>
        </w:drawing>
      </w:r>
    </w:p>
    <w:p w14:paraId="44320ACB" w14:textId="77777777" w:rsidR="00831FE2" w:rsidRDefault="00831FE2">
      <w:pPr>
        <w:pStyle w:val="Standard"/>
        <w:jc w:val="both"/>
        <w:rPr>
          <w:rFonts w:ascii="Times New Roman" w:hAnsi="Times New Roman" w:cs="Times New Roman"/>
        </w:rPr>
      </w:pPr>
    </w:p>
    <w:p w14:paraId="4ED4E077" w14:textId="77777777" w:rsidR="00831FE2" w:rsidRDefault="00000000">
      <w:pPr>
        <w:pStyle w:val="Titre1"/>
        <w:jc w:val="both"/>
        <w:rPr>
          <w:rFonts w:ascii="Times New Roman" w:hAnsi="Times New Roman" w:cs="Times New Roman"/>
        </w:rPr>
      </w:pPr>
      <w:bookmarkStart w:id="3" w:name="_Toc198583111"/>
      <w:r>
        <w:rPr>
          <w:rFonts w:ascii="Times New Roman" w:hAnsi="Times New Roman" w:cs="Times New Roman"/>
        </w:rPr>
        <w:lastRenderedPageBreak/>
        <w:t>2. Diagramme de cas d’utilisation</w:t>
      </w:r>
      <w:bookmarkEnd w:id="3"/>
    </w:p>
    <w:p w14:paraId="57B42373" w14:textId="77777777" w:rsidR="00831FE2" w:rsidRDefault="00000000">
      <w:pPr>
        <w:pStyle w:val="Standard"/>
        <w:jc w:val="both"/>
      </w:pPr>
      <w:r>
        <w:rPr>
          <w:rFonts w:ascii="Times New Roman" w:hAnsi="Times New Roman" w:cs="Times New Roman"/>
        </w:rPr>
        <w:t>Le diagramme de cas d’utilisation ci-dessous modélise les interactions possibles entre un administrateur (</w:t>
      </w:r>
      <w:r>
        <w:rPr>
          <w:rStyle w:val="SourceText"/>
          <w:rFonts w:ascii="Times New Roman" w:hAnsi="Times New Roman" w:cs="Times New Roman"/>
        </w:rPr>
        <w:t>Admin</w:t>
      </w:r>
      <w:r>
        <w:rPr>
          <w:rFonts w:ascii="Times New Roman" w:hAnsi="Times New Roman" w:cs="Times New Roman"/>
        </w:rPr>
        <w:t xml:space="preserve">) et le système de gestion de bibliothèque. L’administrateur peut effectuer diverses opérations telles que consulter les listes de livres, d’emprunts et d’utilisateurs, ainsi qu’ajouter des livres. Les cas d’utilisation comme </w:t>
      </w:r>
      <w:proofErr w:type="spellStart"/>
      <w:r>
        <w:rPr>
          <w:rStyle w:val="SourceText"/>
          <w:rFonts w:ascii="Times New Roman" w:hAnsi="Times New Roman" w:cs="Times New Roman"/>
        </w:rPr>
        <w:t>update_book_data</w:t>
      </w:r>
      <w:proofErr w:type="spellEnd"/>
      <w:r>
        <w:rPr>
          <w:rFonts w:ascii="Times New Roman" w:hAnsi="Times New Roman" w:cs="Times New Roman"/>
        </w:rPr>
        <w:t xml:space="preserve">, </w:t>
      </w:r>
      <w:proofErr w:type="spellStart"/>
      <w:r>
        <w:rPr>
          <w:rStyle w:val="SourceText"/>
          <w:rFonts w:ascii="Times New Roman" w:hAnsi="Times New Roman" w:cs="Times New Roman"/>
        </w:rPr>
        <w:t>delete_book</w:t>
      </w:r>
      <w:proofErr w:type="spellEnd"/>
      <w:r>
        <w:rPr>
          <w:rFonts w:ascii="Times New Roman" w:hAnsi="Times New Roman" w:cs="Times New Roman"/>
        </w:rPr>
        <w:t xml:space="preserve">, ou </w:t>
      </w:r>
      <w:proofErr w:type="spellStart"/>
      <w:r>
        <w:rPr>
          <w:rStyle w:val="SourceText"/>
          <w:rFonts w:ascii="Times New Roman" w:hAnsi="Times New Roman" w:cs="Times New Roman"/>
        </w:rPr>
        <w:t>cancel_loan</w:t>
      </w:r>
      <w:proofErr w:type="spellEnd"/>
      <w:r>
        <w:rPr>
          <w:rFonts w:ascii="Times New Roman" w:hAnsi="Times New Roman" w:cs="Times New Roman"/>
        </w:rPr>
        <w:t xml:space="preserve"> sont des extensions optionnelles déclenchées depuis les cas principaux comme </w:t>
      </w:r>
      <w:proofErr w:type="spellStart"/>
      <w:r>
        <w:rPr>
          <w:rStyle w:val="SourceText"/>
          <w:rFonts w:ascii="Times New Roman" w:hAnsi="Times New Roman" w:cs="Times New Roman"/>
        </w:rPr>
        <w:t>check_books_list</w:t>
      </w:r>
      <w:proofErr w:type="spellEnd"/>
      <w:r>
        <w:rPr>
          <w:rFonts w:ascii="Times New Roman" w:hAnsi="Times New Roman" w:cs="Times New Roman"/>
        </w:rPr>
        <w:t xml:space="preserve"> ou </w:t>
      </w:r>
      <w:proofErr w:type="spellStart"/>
      <w:r>
        <w:rPr>
          <w:rStyle w:val="SourceText"/>
          <w:rFonts w:ascii="Times New Roman" w:hAnsi="Times New Roman" w:cs="Times New Roman"/>
        </w:rPr>
        <w:t>check_loan_list</w:t>
      </w:r>
      <w:proofErr w:type="spellEnd"/>
      <w:r>
        <w:rPr>
          <w:rFonts w:ascii="Times New Roman" w:hAnsi="Times New Roman" w:cs="Times New Roman"/>
        </w:rPr>
        <w:t xml:space="preserve">. Certaines opérations, comme </w:t>
      </w:r>
      <w:proofErr w:type="spellStart"/>
      <w:r>
        <w:rPr>
          <w:rStyle w:val="SourceText"/>
          <w:rFonts w:ascii="Times New Roman" w:hAnsi="Times New Roman" w:cs="Times New Roman"/>
        </w:rPr>
        <w:t>validate_loan</w:t>
      </w:r>
      <w:proofErr w:type="spellEnd"/>
      <w:r>
        <w:rPr>
          <w:rFonts w:ascii="Times New Roman" w:hAnsi="Times New Roman" w:cs="Times New Roman"/>
        </w:rPr>
        <w:t xml:space="preserve">, </w:t>
      </w:r>
      <w:proofErr w:type="spellStart"/>
      <w:r>
        <w:rPr>
          <w:rStyle w:val="SourceText"/>
          <w:rFonts w:ascii="Times New Roman" w:hAnsi="Times New Roman" w:cs="Times New Roman"/>
        </w:rPr>
        <w:t>validate_loan_return</w:t>
      </w:r>
      <w:proofErr w:type="spellEnd"/>
      <w:r>
        <w:rPr>
          <w:rFonts w:ascii="Times New Roman" w:hAnsi="Times New Roman" w:cs="Times New Roman"/>
        </w:rPr>
        <w:t xml:space="preserve"> ou </w:t>
      </w:r>
      <w:proofErr w:type="spellStart"/>
      <w:r>
        <w:rPr>
          <w:rStyle w:val="SourceText"/>
          <w:rFonts w:ascii="Times New Roman" w:hAnsi="Times New Roman" w:cs="Times New Roman"/>
        </w:rPr>
        <w:t>delete_user</w:t>
      </w:r>
      <w:proofErr w:type="spellEnd"/>
      <w:r>
        <w:rPr>
          <w:rFonts w:ascii="Times New Roman" w:hAnsi="Times New Roman" w:cs="Times New Roman"/>
        </w:rPr>
        <w:t xml:space="preserve">, nécessitent une authentification préalable, représentée par le cas d’utilisation </w:t>
      </w:r>
      <w:r>
        <w:rPr>
          <w:rStyle w:val="SourceText"/>
          <w:rFonts w:ascii="Times New Roman" w:hAnsi="Times New Roman" w:cs="Times New Roman"/>
        </w:rPr>
        <w:t xml:space="preserve">To </w:t>
      </w:r>
      <w:proofErr w:type="spellStart"/>
      <w:r>
        <w:rPr>
          <w:rStyle w:val="SourceText"/>
          <w:rFonts w:ascii="Times New Roman" w:hAnsi="Times New Roman" w:cs="Times New Roman"/>
        </w:rPr>
        <w:t>authenticate</w:t>
      </w:r>
      <w:proofErr w:type="spellEnd"/>
      <w:r>
        <w:rPr>
          <w:rFonts w:ascii="Times New Roman" w:hAnsi="Times New Roman" w:cs="Times New Roman"/>
        </w:rPr>
        <w:t xml:space="preserve"> inclus dans plusieurs autres. Ce diagramme met en évidence les différentes fonctionnalités d’administration du système et les relations logiques entre elles via les relations </w:t>
      </w:r>
      <w:r>
        <w:rPr>
          <w:rStyle w:val="SourceText"/>
          <w:rFonts w:ascii="Times New Roman" w:hAnsi="Times New Roman" w:cs="Times New Roman"/>
        </w:rPr>
        <w:t>&lt;&lt;</w:t>
      </w:r>
      <w:proofErr w:type="spellStart"/>
      <w:r>
        <w:rPr>
          <w:rStyle w:val="SourceText"/>
          <w:rFonts w:ascii="Times New Roman" w:hAnsi="Times New Roman" w:cs="Times New Roman"/>
        </w:rPr>
        <w:t>include</w:t>
      </w:r>
      <w:proofErr w:type="spellEnd"/>
      <w:r>
        <w:rPr>
          <w:rStyle w:val="SourceText"/>
          <w:rFonts w:ascii="Times New Roman" w:hAnsi="Times New Roman" w:cs="Times New Roman"/>
        </w:rPr>
        <w:t>&gt;&gt;</w:t>
      </w:r>
      <w:r>
        <w:rPr>
          <w:rFonts w:ascii="Times New Roman" w:hAnsi="Times New Roman" w:cs="Times New Roman"/>
        </w:rPr>
        <w:t xml:space="preserve"> (obligatoires) et </w:t>
      </w:r>
      <w:r>
        <w:rPr>
          <w:rStyle w:val="SourceText"/>
          <w:rFonts w:ascii="Times New Roman" w:hAnsi="Times New Roman" w:cs="Times New Roman"/>
        </w:rPr>
        <w:t>&lt;&lt;</w:t>
      </w:r>
      <w:proofErr w:type="spellStart"/>
      <w:r>
        <w:rPr>
          <w:rStyle w:val="SourceText"/>
          <w:rFonts w:ascii="Times New Roman" w:hAnsi="Times New Roman" w:cs="Times New Roman"/>
        </w:rPr>
        <w:t>extend</w:t>
      </w:r>
      <w:proofErr w:type="spellEnd"/>
      <w:r>
        <w:rPr>
          <w:rStyle w:val="SourceText"/>
          <w:rFonts w:ascii="Times New Roman" w:hAnsi="Times New Roman" w:cs="Times New Roman"/>
        </w:rPr>
        <w:t>&gt;&gt;</w:t>
      </w:r>
      <w:r>
        <w:rPr>
          <w:rFonts w:ascii="Times New Roman" w:hAnsi="Times New Roman" w:cs="Times New Roman"/>
        </w:rPr>
        <w:t xml:space="preserve"> (optionnelles).</w:t>
      </w:r>
    </w:p>
    <w:p w14:paraId="34C0D409" w14:textId="77777777" w:rsidR="00831FE2" w:rsidRDefault="00831FE2">
      <w:pPr>
        <w:pStyle w:val="Standard"/>
        <w:jc w:val="both"/>
        <w:rPr>
          <w:rFonts w:ascii="Times New Roman" w:hAnsi="Times New Roman" w:cs="Times New Roman"/>
        </w:rPr>
      </w:pPr>
    </w:p>
    <w:p w14:paraId="64932E44" w14:textId="77777777" w:rsidR="00831FE2" w:rsidRDefault="00000000">
      <w:pPr>
        <w:pStyle w:val="Standard"/>
        <w:jc w:val="both"/>
      </w:pPr>
      <w:r>
        <w:rPr>
          <w:noProof/>
        </w:rPr>
        <mc:AlternateContent>
          <mc:Choice Requires="wps">
            <w:drawing>
              <wp:anchor distT="0" distB="0" distL="114300" distR="114300" simplePos="0" relativeHeight="251663360" behindDoc="0" locked="0" layoutInCell="1" allowOverlap="1" wp14:anchorId="327B69DF" wp14:editId="4399649B">
                <wp:simplePos x="0" y="0"/>
                <wp:positionH relativeFrom="column">
                  <wp:posOffset>0</wp:posOffset>
                </wp:positionH>
                <wp:positionV relativeFrom="paragraph">
                  <wp:posOffset>5617214</wp:posOffset>
                </wp:positionV>
                <wp:extent cx="6332220" cy="630"/>
                <wp:effectExtent l="0" t="0" r="0" b="0"/>
                <wp:wrapSquare wrapText="bothSides"/>
                <wp:docPr id="243778362" name="Zone de texte 8"/>
                <wp:cNvGraphicFramePr/>
                <a:graphic xmlns:a="http://schemas.openxmlformats.org/drawingml/2006/main">
                  <a:graphicData uri="http://schemas.microsoft.com/office/word/2010/wordprocessingShape">
                    <wps:wsp>
                      <wps:cNvSpPr txBox="1"/>
                      <wps:spPr>
                        <a:xfrm>
                          <a:off x="0" y="0"/>
                          <a:ext cx="6332220" cy="630"/>
                        </a:xfrm>
                        <a:prstGeom prst="rect">
                          <a:avLst/>
                        </a:prstGeom>
                        <a:solidFill>
                          <a:srgbClr val="FFFFFF"/>
                        </a:solidFill>
                        <a:ln>
                          <a:noFill/>
                          <a:prstDash/>
                        </a:ln>
                      </wps:spPr>
                      <wps:txbx>
                        <w:txbxContent>
                          <w:p w14:paraId="316F03BC" w14:textId="77777777" w:rsidR="00831FE2" w:rsidRDefault="00000000">
                            <w:pPr>
                              <w:pStyle w:val="Lgende"/>
                            </w:pPr>
                            <w:bookmarkStart w:id="4" w:name="_Toc198583125"/>
                            <w:r>
                              <w:t>Figure 2:Diagramme de cas d'utilisation</w:t>
                            </w:r>
                            <w:bookmarkEnd w:id="4"/>
                          </w:p>
                        </w:txbxContent>
                      </wps:txbx>
                      <wps:bodyPr vert="horz" wrap="square" lIns="0" tIns="0" rIns="0" bIns="0" anchor="t" anchorCtr="0" compatLnSpc="1">
                        <a:spAutoFit/>
                      </wps:bodyPr>
                    </wps:wsp>
                  </a:graphicData>
                </a:graphic>
              </wp:anchor>
            </w:drawing>
          </mc:Choice>
          <mc:Fallback>
            <w:pict>
              <v:shape w14:anchorId="327B69DF" id="Zone de texte 8" o:spid="_x0000_s1058" type="#_x0000_t202" style="position:absolute;left:0;text-align:left;margin-left:0;margin-top:442.3pt;width:498.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" stroked="f">
                <v:textbox style="mso-fit-shape-to-text:t" inset="0,0,0,0">
                  <w:txbxContent>
                    <w:p w14:paraId="316F03BC" w14:textId="77777777" w:rsidR="00831FE2" w:rsidRDefault="00000000">
                      <w:pPr>
                        <w:pStyle w:val="Lgende"/>
                      </w:pPr>
                      <w:bookmarkStart w:id="5" w:name="_Toc198583125"/>
                      <w:r>
                        <w:t>Figure 2:Diagramme de cas d'utilisation</w:t>
                      </w:r>
                      <w:bookmarkEnd w:id="5"/>
                    </w:p>
                  </w:txbxContent>
                </v:textbox>
                <w10:wrap type="square"/>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6EB56AEB" wp14:editId="40D3A6B1">
            <wp:simplePos x="0" y="0"/>
            <wp:positionH relativeFrom="column">
              <wp:align>center</wp:align>
            </wp:positionH>
            <wp:positionV relativeFrom="paragraph">
              <wp:align>top</wp:align>
            </wp:positionV>
            <wp:extent cx="6332402" cy="5560201"/>
            <wp:effectExtent l="0" t="0" r="0" b="2399"/>
            <wp:wrapSquare wrapText="bothSides"/>
            <wp:docPr id="71148697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2" cy="5560201"/>
                    </a:xfrm>
                    <a:prstGeom prst="rect">
                      <a:avLst/>
                    </a:prstGeom>
                    <a:noFill/>
                    <a:ln>
                      <a:noFill/>
                      <a:prstDash/>
                    </a:ln>
                  </pic:spPr>
                </pic:pic>
              </a:graphicData>
            </a:graphic>
          </wp:anchor>
        </w:drawing>
      </w:r>
    </w:p>
    <w:p w14:paraId="7D62CE1A" w14:textId="77777777" w:rsidR="00831FE2" w:rsidRDefault="00831FE2">
      <w:pPr>
        <w:pStyle w:val="Standard"/>
        <w:jc w:val="both"/>
        <w:rPr>
          <w:rFonts w:ascii="Times New Roman" w:hAnsi="Times New Roman" w:cs="Times New Roman"/>
        </w:rPr>
      </w:pPr>
    </w:p>
    <w:p w14:paraId="5289AEC2" w14:textId="77777777" w:rsidR="00831FE2" w:rsidRDefault="00831FE2">
      <w:pPr>
        <w:pStyle w:val="Standard"/>
        <w:jc w:val="both"/>
        <w:rPr>
          <w:rFonts w:ascii="Times New Roman" w:hAnsi="Times New Roman" w:cs="Times New Roman"/>
        </w:rPr>
      </w:pPr>
    </w:p>
    <w:p w14:paraId="0702374D" w14:textId="77777777" w:rsidR="00831FE2" w:rsidRDefault="00000000">
      <w:pPr>
        <w:pStyle w:val="Titre1"/>
        <w:jc w:val="both"/>
        <w:rPr>
          <w:rFonts w:ascii="Times New Roman" w:hAnsi="Times New Roman" w:cs="Times New Roman"/>
        </w:rPr>
      </w:pPr>
      <w:bookmarkStart w:id="6" w:name="_Toc198583112"/>
      <w:r>
        <w:rPr>
          <w:rFonts w:ascii="Times New Roman" w:hAnsi="Times New Roman" w:cs="Times New Roman"/>
        </w:rPr>
        <w:t>3. Diagrammes de Séquence</w:t>
      </w:r>
      <w:bookmarkEnd w:id="6"/>
    </w:p>
    <w:p w14:paraId="7B102AE2" w14:textId="77777777" w:rsidR="00831FE2" w:rsidRDefault="00831FE2">
      <w:pPr>
        <w:pStyle w:val="Textbody"/>
      </w:pPr>
    </w:p>
    <w:p w14:paraId="364A1CDC" w14:textId="77777777" w:rsidR="00831FE2" w:rsidRDefault="00000000">
      <w:pPr>
        <w:pStyle w:val="Standard"/>
        <w:jc w:val="both"/>
      </w:pPr>
      <w:r>
        <w:rPr>
          <w:rFonts w:ascii="Times New Roman" w:hAnsi="Times New Roman" w:cs="Times New Roman"/>
        </w:rPr>
        <w:t>Ce diagramme de séquence illustre le processus d’authentification d’un administrateur dans le système de gestion de bibliothèque. L’interaction commence lorsque l’admin saisit son nom d’utilisateur et son mot de passe (étape 1). Le système envoie alors ces informations à la base de données (BD) pour vérification (étapes 2 et 3). Une fois les informations vérifiées, la base de données retourne une réponse au système (étape 4). Selon la réponse reçue, deux scénarios sont possibles : si les informations sont valides (</w:t>
      </w:r>
      <w:proofErr w:type="spellStart"/>
      <w:r>
        <w:rPr>
          <w:rStyle w:val="SourceText"/>
          <w:rFonts w:ascii="Times New Roman" w:hAnsi="Times New Roman" w:cs="Times New Roman"/>
        </w:rPr>
        <w:t>Response</w:t>
      </w:r>
      <w:proofErr w:type="spellEnd"/>
      <w:r>
        <w:rPr>
          <w:rStyle w:val="SourceText"/>
          <w:rFonts w:ascii="Times New Roman" w:hAnsi="Times New Roman" w:cs="Times New Roman"/>
        </w:rPr>
        <w:t xml:space="preserve"> == </w:t>
      </w:r>
      <w:proofErr w:type="spellStart"/>
      <w:r>
        <w:rPr>
          <w:rStyle w:val="SourceText"/>
          <w:rFonts w:ascii="Times New Roman" w:hAnsi="Times New Roman" w:cs="Times New Roman"/>
        </w:rPr>
        <w:t>True</w:t>
      </w:r>
      <w:proofErr w:type="spellEnd"/>
      <w:r>
        <w:rPr>
          <w:rFonts w:ascii="Times New Roman" w:hAnsi="Times New Roman" w:cs="Times New Roman"/>
        </w:rPr>
        <w:t>), le système crée une session utilisateur (étape 5) et redirige l’administrateur vers le tableau de bord (étape 6). Sinon, un message d’erreur est envoyé à l’utilisateur (étape 7). Ce diagramme met en évidence les échanges entre les acteurs et composants pour assurer une authentification sécurisée et conditionnelle.</w:t>
      </w:r>
    </w:p>
    <w:p w14:paraId="5441E808" w14:textId="77777777" w:rsidR="00831FE2" w:rsidRDefault="00831FE2">
      <w:pPr>
        <w:pStyle w:val="Standard"/>
        <w:jc w:val="both"/>
        <w:rPr>
          <w:rFonts w:ascii="Times New Roman" w:hAnsi="Times New Roman" w:cs="Times New Roman"/>
        </w:rPr>
      </w:pPr>
    </w:p>
    <w:p w14:paraId="7F6F5903" w14:textId="77777777" w:rsidR="00831FE2" w:rsidRDefault="00000000">
      <w:pPr>
        <w:pStyle w:val="Standard"/>
        <w:jc w:val="both"/>
      </w:pPr>
      <w:r>
        <w:rPr>
          <w:noProof/>
        </w:rPr>
        <mc:AlternateContent>
          <mc:Choice Requires="wps">
            <w:drawing>
              <wp:anchor distT="0" distB="0" distL="114300" distR="114300" simplePos="0" relativeHeight="251665408" behindDoc="0" locked="0" layoutInCell="1" allowOverlap="1" wp14:anchorId="12AEAEBE" wp14:editId="52726BB7">
                <wp:simplePos x="0" y="0"/>
                <wp:positionH relativeFrom="column">
                  <wp:posOffset>0</wp:posOffset>
                </wp:positionH>
                <wp:positionV relativeFrom="paragraph">
                  <wp:posOffset>3102614</wp:posOffset>
                </wp:positionV>
                <wp:extent cx="6332220" cy="630"/>
                <wp:effectExtent l="0" t="0" r="0" b="0"/>
                <wp:wrapSquare wrapText="bothSides"/>
                <wp:docPr id="1034845468" name="Zone de texte 9"/>
                <wp:cNvGraphicFramePr/>
                <a:graphic xmlns:a="http://schemas.openxmlformats.org/drawingml/2006/main">
                  <a:graphicData uri="http://schemas.microsoft.com/office/word/2010/wordprocessingShape">
                    <wps:wsp>
                      <wps:cNvSpPr txBox="1"/>
                      <wps:spPr>
                        <a:xfrm>
                          <a:off x="0" y="0"/>
                          <a:ext cx="6332220" cy="630"/>
                        </a:xfrm>
                        <a:prstGeom prst="rect">
                          <a:avLst/>
                        </a:prstGeom>
                        <a:solidFill>
                          <a:srgbClr val="FFFFFF"/>
                        </a:solidFill>
                        <a:ln>
                          <a:noFill/>
                          <a:prstDash/>
                        </a:ln>
                      </wps:spPr>
                      <wps:txbx>
                        <w:txbxContent>
                          <w:p w14:paraId="110FC6F8" w14:textId="77777777" w:rsidR="00831FE2" w:rsidRDefault="00000000">
                            <w:pPr>
                              <w:pStyle w:val="Lgende"/>
                            </w:pPr>
                            <w:bookmarkStart w:id="7" w:name="_Toc198583126"/>
                            <w:r>
                              <w:t>Figure 3:diagramme de séquence d'authentification</w:t>
                            </w:r>
                            <w:bookmarkEnd w:id="7"/>
                          </w:p>
                        </w:txbxContent>
                      </wps:txbx>
                      <wps:bodyPr vert="horz" wrap="square" lIns="0" tIns="0" rIns="0" bIns="0" anchor="t" anchorCtr="0" compatLnSpc="1">
                        <a:spAutoFit/>
                      </wps:bodyPr>
                    </wps:wsp>
                  </a:graphicData>
                </a:graphic>
              </wp:anchor>
            </w:drawing>
          </mc:Choice>
          <mc:Fallback>
            <w:pict>
              <v:shape w14:anchorId="12AEAEBE" id="Zone de texte 9" o:spid="_x0000_s1059" type="#_x0000_t202" style="position:absolute;left:0;text-align:left;margin-left:0;margin-top:244.3pt;width:498.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" stroked="f">
                <v:textbox style="mso-fit-shape-to-text:t" inset="0,0,0,0">
                  <w:txbxContent>
                    <w:p w14:paraId="110FC6F8" w14:textId="77777777" w:rsidR="00831FE2" w:rsidRDefault="00000000">
                      <w:pPr>
                        <w:pStyle w:val="Lgende"/>
                      </w:pPr>
                      <w:bookmarkStart w:id="8" w:name="_Toc198583126"/>
                      <w:r>
                        <w:t>Figure 3:diagramme de séquence d'authentification</w:t>
                      </w:r>
                      <w:bookmarkEnd w:id="8"/>
                    </w:p>
                  </w:txbxContent>
                </v:textbox>
                <w10:wrap type="square"/>
              </v:shape>
            </w:pict>
          </mc:Fallback>
        </mc:AlternateContent>
      </w:r>
      <w:r>
        <w:rPr>
          <w:rFonts w:ascii="Times New Roman" w:hAnsi="Times New Roman" w:cs="Times New Roman"/>
          <w:noProof/>
        </w:rPr>
        <w:drawing>
          <wp:anchor distT="0" distB="0" distL="114300" distR="114300" simplePos="0" relativeHeight="2" behindDoc="0" locked="0" layoutInCell="1" allowOverlap="1" wp14:anchorId="0A9B2A45" wp14:editId="7DB143EC">
            <wp:simplePos x="0" y="0"/>
            <wp:positionH relativeFrom="column">
              <wp:align>center</wp:align>
            </wp:positionH>
            <wp:positionV relativeFrom="paragraph">
              <wp:align>top</wp:align>
            </wp:positionV>
            <wp:extent cx="6332402" cy="3045601"/>
            <wp:effectExtent l="0" t="0" r="0" b="2399"/>
            <wp:wrapSquare wrapText="bothSides"/>
            <wp:docPr id="186615165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332402" cy="3045601"/>
                    </a:xfrm>
                    <a:prstGeom prst="rect">
                      <a:avLst/>
                    </a:prstGeom>
                    <a:noFill/>
                    <a:ln>
                      <a:noFill/>
                      <a:prstDash/>
                    </a:ln>
                  </pic:spPr>
                </pic:pic>
              </a:graphicData>
            </a:graphic>
          </wp:anchor>
        </w:drawing>
      </w:r>
    </w:p>
    <w:p w14:paraId="6DB6CDAF" w14:textId="77777777" w:rsidR="00831FE2" w:rsidRDefault="00831FE2">
      <w:pPr>
        <w:pStyle w:val="Standard"/>
        <w:jc w:val="both"/>
        <w:rPr>
          <w:rFonts w:ascii="Times New Roman" w:hAnsi="Times New Roman" w:cs="Times New Roman"/>
        </w:rPr>
      </w:pPr>
    </w:p>
    <w:p w14:paraId="18FDADAF" w14:textId="77777777" w:rsidR="00831FE2" w:rsidRDefault="00000000">
      <w:pPr>
        <w:pStyle w:val="Standard"/>
        <w:jc w:val="both"/>
        <w:rPr>
          <w:rFonts w:ascii="Times New Roman" w:hAnsi="Times New Roman" w:cs="Times New Roman"/>
        </w:rPr>
      </w:pPr>
      <w:r>
        <w:rPr>
          <w:rFonts w:ascii="Times New Roman" w:hAnsi="Times New Roman" w:cs="Times New Roman"/>
        </w:rPr>
        <w:t>Le diagramme de séquence ci-dessous illustre le processus d'ajout d'un livre par un administrateur dans le système. Il met en avant les interactions clés entre l'administrateur, le système et l'objet livre, en détaillant les étapes essentielles : demande d'interface, saisie des informations, création du livre et confirmation de l'enregistrement. Cette représentation visuelle permet de mieux comprendre le déroulement du processus et d’en faciliter l'analyse et l'implémentation.</w:t>
      </w:r>
    </w:p>
    <w:p w14:paraId="56FCD6D5" w14:textId="77777777" w:rsidR="00831FE2" w:rsidRDefault="00000000">
      <w:pPr>
        <w:pStyle w:val="Standard"/>
        <w:jc w:val="both"/>
      </w:pPr>
      <w:r>
        <w:rPr>
          <w:noProof/>
        </w:rPr>
        <w:lastRenderedPageBreak/>
        <mc:AlternateContent>
          <mc:Choice Requires="wps">
            <w:drawing>
              <wp:anchor distT="0" distB="0" distL="114300" distR="114300" simplePos="0" relativeHeight="251667456" behindDoc="0" locked="0" layoutInCell="1" allowOverlap="1" wp14:anchorId="1487B10B" wp14:editId="349FB3A9">
                <wp:simplePos x="0" y="0"/>
                <wp:positionH relativeFrom="column">
                  <wp:posOffset>499106</wp:posOffset>
                </wp:positionH>
                <wp:positionV relativeFrom="paragraph">
                  <wp:posOffset>3218816</wp:posOffset>
                </wp:positionV>
                <wp:extent cx="5333996" cy="630"/>
                <wp:effectExtent l="0" t="0" r="0" b="0"/>
                <wp:wrapTopAndBottom/>
                <wp:docPr id="401918658" name="Zone de texte 10"/>
                <wp:cNvGraphicFramePr/>
                <a:graphic xmlns:a="http://schemas.openxmlformats.org/drawingml/2006/main">
                  <a:graphicData uri="http://schemas.microsoft.com/office/word/2010/wordprocessingShape">
                    <wps:wsp>
                      <wps:cNvSpPr txBox="1"/>
                      <wps:spPr>
                        <a:xfrm>
                          <a:off x="0" y="0"/>
                          <a:ext cx="5333996" cy="630"/>
                        </a:xfrm>
                        <a:prstGeom prst="rect">
                          <a:avLst/>
                        </a:prstGeom>
                        <a:solidFill>
                          <a:srgbClr val="FFFFFF"/>
                        </a:solidFill>
                        <a:ln>
                          <a:noFill/>
                          <a:prstDash/>
                        </a:ln>
                      </wps:spPr>
                      <wps:txbx>
                        <w:txbxContent>
                          <w:p w14:paraId="29283FFF" w14:textId="77777777" w:rsidR="00831FE2" w:rsidRDefault="00000000">
                            <w:pPr>
                              <w:pStyle w:val="Lgende"/>
                            </w:pPr>
                            <w:bookmarkStart w:id="9" w:name="_Toc198583127"/>
                            <w:r>
                              <w:t>Figure 4: diagramme de séquence d'ajout d'un livre</w:t>
                            </w:r>
                            <w:bookmarkEnd w:id="9"/>
                          </w:p>
                        </w:txbxContent>
                      </wps:txbx>
                      <wps:bodyPr vert="horz" wrap="square" lIns="0" tIns="0" rIns="0" bIns="0" anchor="t" anchorCtr="0" compatLnSpc="1">
                        <a:spAutoFit/>
                      </wps:bodyPr>
                    </wps:wsp>
                  </a:graphicData>
                </a:graphic>
              </wp:anchor>
            </w:drawing>
          </mc:Choice>
          <mc:Fallback>
            <w:pict>
              <v:shape w14:anchorId="1487B10B" id="Zone de texte 10" o:spid="_x0000_s1060" type="#_x0000_t202" style="position:absolute;left:0;text-align:left;margin-left:39.3pt;margin-top:253.45pt;width:42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" stroked="f">
                <v:textbox style="mso-fit-shape-to-text:t" inset="0,0,0,0">
                  <w:txbxContent>
                    <w:p w14:paraId="29283FFF" w14:textId="77777777" w:rsidR="00831FE2" w:rsidRDefault="00000000">
                      <w:pPr>
                        <w:pStyle w:val="Lgende"/>
                      </w:pPr>
                      <w:bookmarkStart w:id="10" w:name="_Toc198583127"/>
                      <w:r>
                        <w:t>Figure 4: diagramme de séquence d'ajout d'un livre</w:t>
                      </w:r>
                      <w:bookmarkEnd w:id="10"/>
                    </w:p>
                  </w:txbxContent>
                </v:textbox>
                <w10:wrap type="topAndBottom"/>
              </v:shape>
            </w:pict>
          </mc:Fallback>
        </mc:AlternateContent>
      </w:r>
      <w:r>
        <w:rPr>
          <w:rFonts w:ascii="Times New Roman" w:hAnsi="Times New Roman" w:cs="Times New Roman"/>
          <w:noProof/>
        </w:rPr>
        <w:drawing>
          <wp:anchor distT="0" distB="0" distL="114300" distR="114300" simplePos="0" relativeHeight="3" behindDoc="0" locked="0" layoutInCell="1" allowOverlap="1" wp14:anchorId="6DBC2ADD" wp14:editId="66C563A2">
            <wp:simplePos x="0" y="0"/>
            <wp:positionH relativeFrom="column">
              <wp:align>center</wp:align>
            </wp:positionH>
            <wp:positionV relativeFrom="paragraph">
              <wp:align>top</wp:align>
            </wp:positionV>
            <wp:extent cx="5334115" cy="3162242"/>
            <wp:effectExtent l="0" t="0" r="0" b="58"/>
            <wp:wrapTopAndBottom/>
            <wp:docPr id="56660929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334115" cy="3162242"/>
                    </a:xfrm>
                    <a:prstGeom prst="rect">
                      <a:avLst/>
                    </a:prstGeom>
                    <a:noFill/>
                    <a:ln>
                      <a:noFill/>
                      <a:prstDash/>
                    </a:ln>
                  </pic:spPr>
                </pic:pic>
              </a:graphicData>
            </a:graphic>
          </wp:anchor>
        </w:drawing>
      </w:r>
    </w:p>
    <w:p w14:paraId="3CCA956D" w14:textId="77777777" w:rsidR="00831FE2" w:rsidRDefault="00831FE2">
      <w:pPr>
        <w:pStyle w:val="Standard"/>
        <w:jc w:val="both"/>
        <w:rPr>
          <w:rFonts w:ascii="Times New Roman" w:hAnsi="Times New Roman" w:cs="Times New Roman"/>
        </w:rPr>
      </w:pPr>
    </w:p>
    <w:p w14:paraId="42D34D97" w14:textId="77777777" w:rsidR="00831FE2" w:rsidRDefault="00000000">
      <w:pPr>
        <w:pStyle w:val="Standard"/>
        <w:jc w:val="both"/>
        <w:rPr>
          <w:rFonts w:ascii="Times New Roman" w:hAnsi="Times New Roman" w:cs="Times New Roman"/>
        </w:rPr>
      </w:pPr>
      <w:r>
        <w:rPr>
          <w:rFonts w:ascii="Times New Roman" w:hAnsi="Times New Roman" w:cs="Times New Roman"/>
        </w:rPr>
        <w:t>Ce diagramme de séquence illustre le processus par lequel un administrateur interagit avec le système pour gérer les prêts de livres. Il détaille les étapes clés : demande de la liste des livres, affichage de cette liste, remplissage d’un formulaire et création du prêt. Il met aussi en avant un point d’authentification, indispensable pour sécuriser l’opération. Cette visualisation permet de clarifier les interactions et de mieux comprendre le flux du processus.</w:t>
      </w:r>
    </w:p>
    <w:p w14:paraId="3F546F46" w14:textId="77777777" w:rsidR="00831FE2" w:rsidRDefault="00000000">
      <w:pPr>
        <w:pStyle w:val="Standard"/>
        <w:jc w:val="both"/>
      </w:pPr>
      <w:r>
        <w:rPr>
          <w:rFonts w:ascii="Times New Roman" w:hAnsi="Times New Roman" w:cs="Times New Roman"/>
          <w:noProof/>
        </w:rPr>
        <w:drawing>
          <wp:anchor distT="0" distB="0" distL="114300" distR="114300" simplePos="0" relativeHeight="4" behindDoc="0" locked="0" layoutInCell="1" allowOverlap="1" wp14:anchorId="3D8C27BA" wp14:editId="44DCD74C">
            <wp:simplePos x="0" y="0"/>
            <wp:positionH relativeFrom="column">
              <wp:posOffset>271777</wp:posOffset>
            </wp:positionH>
            <wp:positionV relativeFrom="paragraph">
              <wp:posOffset>10158</wp:posOffset>
            </wp:positionV>
            <wp:extent cx="5248271" cy="3161666"/>
            <wp:effectExtent l="0" t="0" r="0" b="634"/>
            <wp:wrapTopAndBottom/>
            <wp:docPr id="210717534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248271" cy="316166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9504" behindDoc="0" locked="0" layoutInCell="1" allowOverlap="1" wp14:anchorId="673C5872" wp14:editId="111A0574">
                <wp:simplePos x="0" y="0"/>
                <wp:positionH relativeFrom="column">
                  <wp:posOffset>537210</wp:posOffset>
                </wp:positionH>
                <wp:positionV relativeFrom="paragraph">
                  <wp:posOffset>3218816</wp:posOffset>
                </wp:positionV>
                <wp:extent cx="5248271" cy="630"/>
                <wp:effectExtent l="0" t="0" r="0" b="0"/>
                <wp:wrapSquare wrapText="bothSides"/>
                <wp:docPr id="1172149788" name="Zone de texte 11"/>
                <wp:cNvGraphicFramePr/>
                <a:graphic xmlns:a="http://schemas.openxmlformats.org/drawingml/2006/main">
                  <a:graphicData uri="http://schemas.microsoft.com/office/word/2010/wordprocessingShape">
                    <wps:wsp>
                      <wps:cNvSpPr txBox="1"/>
                      <wps:spPr>
                        <a:xfrm>
                          <a:off x="0" y="0"/>
                          <a:ext cx="5248271" cy="630"/>
                        </a:xfrm>
                        <a:prstGeom prst="rect">
                          <a:avLst/>
                        </a:prstGeom>
                        <a:solidFill>
                          <a:srgbClr val="FFFFFF"/>
                        </a:solidFill>
                        <a:ln>
                          <a:noFill/>
                          <a:prstDash/>
                        </a:ln>
                      </wps:spPr>
                      <wps:txbx>
                        <w:txbxContent>
                          <w:p w14:paraId="14F8313C" w14:textId="77777777" w:rsidR="00831FE2" w:rsidRDefault="00000000">
                            <w:pPr>
                              <w:pStyle w:val="Lgende"/>
                            </w:pPr>
                            <w:bookmarkStart w:id="11" w:name="_Toc198583128"/>
                            <w:r>
                              <w:t>Figure 5: diagramme de séquence d'un emprunt</w:t>
                            </w:r>
                            <w:bookmarkEnd w:id="11"/>
                          </w:p>
                        </w:txbxContent>
                      </wps:txbx>
                      <wps:bodyPr vert="horz" wrap="square" lIns="0" tIns="0" rIns="0" bIns="0" anchor="t" anchorCtr="0" compatLnSpc="1">
                        <a:spAutoFit/>
                      </wps:bodyPr>
                    </wps:wsp>
                  </a:graphicData>
                </a:graphic>
              </wp:anchor>
            </w:drawing>
          </mc:Choice>
          <mc:Fallback>
            <w:pict>
              <v:shape w14:anchorId="673C5872" id="Zone de texte 11" o:spid="_x0000_s1061" type="#_x0000_t202" style="position:absolute;left:0;text-align:left;margin-left:42.3pt;margin-top:253.45pt;width:413.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" stroked="f">
                <v:textbox style="mso-fit-shape-to-text:t" inset="0,0,0,0">
                  <w:txbxContent>
                    <w:p w14:paraId="14F8313C" w14:textId="77777777" w:rsidR="00831FE2" w:rsidRDefault="00000000">
                      <w:pPr>
                        <w:pStyle w:val="Lgende"/>
                      </w:pPr>
                      <w:bookmarkStart w:id="12" w:name="_Toc198583128"/>
                      <w:r>
                        <w:t>Figure 5: diagramme de séquence d'un emprunt</w:t>
                      </w:r>
                      <w:bookmarkEnd w:id="12"/>
                    </w:p>
                  </w:txbxContent>
                </v:textbox>
                <w10:wrap type="square"/>
              </v:shape>
            </w:pict>
          </mc:Fallback>
        </mc:AlternateContent>
      </w:r>
    </w:p>
    <w:p w14:paraId="253DACF8" w14:textId="77777777" w:rsidR="00831FE2" w:rsidRDefault="00831FE2">
      <w:pPr>
        <w:pStyle w:val="Standard"/>
        <w:jc w:val="both"/>
        <w:rPr>
          <w:rFonts w:ascii="Times New Roman" w:hAnsi="Times New Roman" w:cs="Times New Roman"/>
        </w:rPr>
      </w:pPr>
    </w:p>
    <w:p w14:paraId="4A216615" w14:textId="77777777" w:rsidR="00831FE2" w:rsidRDefault="00831FE2">
      <w:pPr>
        <w:pStyle w:val="Standard"/>
        <w:jc w:val="both"/>
        <w:rPr>
          <w:rFonts w:ascii="Times New Roman" w:hAnsi="Times New Roman" w:cs="Times New Roman"/>
        </w:rPr>
      </w:pPr>
    </w:p>
    <w:p w14:paraId="7E56121C" w14:textId="77777777" w:rsidR="00831FE2" w:rsidRDefault="00000000">
      <w:pPr>
        <w:pStyle w:val="Standard"/>
        <w:jc w:val="both"/>
        <w:rPr>
          <w:rFonts w:ascii="Times New Roman" w:hAnsi="Times New Roman" w:cs="Times New Roman"/>
        </w:rPr>
      </w:pPr>
      <w:r>
        <w:rPr>
          <w:rFonts w:ascii="Times New Roman" w:hAnsi="Times New Roman" w:cs="Times New Roman"/>
        </w:rPr>
        <w:lastRenderedPageBreak/>
        <w:t>Le diagramme de séquence ci-dessous montre les étapes de validation d’un retour d’emprunt cela passe par l’authentification s’il n’est pas dans le logiciel puis la liste des livres ou il sélectionne le livre en question et annuler l’emprunt ce qui permet de le considérer comme disponible.</w:t>
      </w:r>
    </w:p>
    <w:p w14:paraId="4701BE3F" w14:textId="77777777" w:rsidR="00831FE2" w:rsidRDefault="00831FE2">
      <w:pPr>
        <w:pStyle w:val="Standard"/>
        <w:jc w:val="both"/>
        <w:rPr>
          <w:rFonts w:ascii="Times New Roman" w:hAnsi="Times New Roman" w:cs="Times New Roman"/>
        </w:rPr>
      </w:pPr>
    </w:p>
    <w:p w14:paraId="28EC5D51" w14:textId="77777777" w:rsidR="00831FE2" w:rsidRDefault="00000000">
      <w:pPr>
        <w:pStyle w:val="Standard"/>
        <w:jc w:val="both"/>
      </w:pPr>
      <w:r>
        <w:rPr>
          <w:noProof/>
        </w:rPr>
        <mc:AlternateContent>
          <mc:Choice Requires="wps">
            <w:drawing>
              <wp:anchor distT="0" distB="0" distL="114300" distR="114300" simplePos="0" relativeHeight="251671552" behindDoc="0" locked="0" layoutInCell="1" allowOverlap="1" wp14:anchorId="2E4FE62B" wp14:editId="4A3DCDD9">
                <wp:simplePos x="0" y="0"/>
                <wp:positionH relativeFrom="column">
                  <wp:posOffset>1089663</wp:posOffset>
                </wp:positionH>
                <wp:positionV relativeFrom="paragraph">
                  <wp:posOffset>3218816</wp:posOffset>
                </wp:positionV>
                <wp:extent cx="4152903" cy="630"/>
                <wp:effectExtent l="0" t="0" r="0" b="0"/>
                <wp:wrapSquare wrapText="bothSides"/>
                <wp:docPr id="1073220433" name="Zone de texte 12"/>
                <wp:cNvGraphicFramePr/>
                <a:graphic xmlns:a="http://schemas.openxmlformats.org/drawingml/2006/main">
                  <a:graphicData uri="http://schemas.microsoft.com/office/word/2010/wordprocessingShape">
                    <wps:wsp>
                      <wps:cNvSpPr txBox="1"/>
                      <wps:spPr>
                        <a:xfrm>
                          <a:off x="0" y="0"/>
                          <a:ext cx="4152903" cy="630"/>
                        </a:xfrm>
                        <a:prstGeom prst="rect">
                          <a:avLst/>
                        </a:prstGeom>
                        <a:solidFill>
                          <a:srgbClr val="FFFFFF"/>
                        </a:solidFill>
                        <a:ln>
                          <a:noFill/>
                          <a:prstDash/>
                        </a:ln>
                      </wps:spPr>
                      <wps:txbx>
                        <w:txbxContent>
                          <w:p w14:paraId="6C9D7159" w14:textId="77777777" w:rsidR="00831FE2" w:rsidRDefault="00000000">
                            <w:pPr>
                              <w:pStyle w:val="Lgende"/>
                            </w:pPr>
                            <w:bookmarkStart w:id="13" w:name="_Toc198583129"/>
                            <w:r>
                              <w:t>Figure 6: diagramme de séquence d'un retour d'emprunt</w:t>
                            </w:r>
                            <w:bookmarkEnd w:id="13"/>
                          </w:p>
                        </w:txbxContent>
                      </wps:txbx>
                      <wps:bodyPr vert="horz" wrap="square" lIns="0" tIns="0" rIns="0" bIns="0" anchor="t" anchorCtr="0" compatLnSpc="1">
                        <a:spAutoFit/>
                      </wps:bodyPr>
                    </wps:wsp>
                  </a:graphicData>
                </a:graphic>
              </wp:anchor>
            </w:drawing>
          </mc:Choice>
          <mc:Fallback>
            <w:pict>
              <v:shape w14:anchorId="2E4FE62B" id="Zone de texte 12" o:spid="_x0000_s1062" type="#_x0000_t202" style="position:absolute;left:0;text-align:left;margin-left:85.8pt;margin-top:253.45pt;width:32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" stroked="f">
                <v:textbox style="mso-fit-shape-to-text:t" inset="0,0,0,0">
                  <w:txbxContent>
                    <w:p w14:paraId="6C9D7159" w14:textId="77777777" w:rsidR="00831FE2" w:rsidRDefault="00000000">
                      <w:pPr>
                        <w:pStyle w:val="Lgende"/>
                      </w:pPr>
                      <w:bookmarkStart w:id="14" w:name="_Toc198583129"/>
                      <w:r>
                        <w:t>Figure 6: diagramme de séquence d'un retour d'emprunt</w:t>
                      </w:r>
                      <w:bookmarkEnd w:id="14"/>
                    </w:p>
                  </w:txbxContent>
                </v:textbox>
                <w10:wrap type="square"/>
              </v:shape>
            </w:pict>
          </mc:Fallback>
        </mc:AlternateContent>
      </w:r>
      <w:r>
        <w:rPr>
          <w:rFonts w:ascii="Times New Roman" w:hAnsi="Times New Roman" w:cs="Times New Roman"/>
          <w:noProof/>
        </w:rPr>
        <w:drawing>
          <wp:anchor distT="0" distB="0" distL="114300" distR="114300" simplePos="0" relativeHeight="5" behindDoc="0" locked="0" layoutInCell="1" allowOverlap="1" wp14:anchorId="400EC996" wp14:editId="12584B79">
            <wp:simplePos x="0" y="0"/>
            <wp:positionH relativeFrom="column">
              <wp:align>center</wp:align>
            </wp:positionH>
            <wp:positionV relativeFrom="paragraph">
              <wp:align>top</wp:align>
            </wp:positionV>
            <wp:extent cx="4152957" cy="3162242"/>
            <wp:effectExtent l="0" t="0" r="0" b="58"/>
            <wp:wrapSquare wrapText="bothSides"/>
            <wp:docPr id="46244711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152957" cy="3162242"/>
                    </a:xfrm>
                    <a:prstGeom prst="rect">
                      <a:avLst/>
                    </a:prstGeom>
                    <a:noFill/>
                    <a:ln>
                      <a:noFill/>
                      <a:prstDash/>
                    </a:ln>
                  </pic:spPr>
                </pic:pic>
              </a:graphicData>
            </a:graphic>
          </wp:anchor>
        </w:drawing>
      </w:r>
    </w:p>
    <w:p w14:paraId="0EC4AB85" w14:textId="77777777" w:rsidR="00831FE2" w:rsidRDefault="00831FE2">
      <w:pPr>
        <w:pStyle w:val="Standard"/>
        <w:jc w:val="both"/>
        <w:rPr>
          <w:rFonts w:ascii="Times New Roman" w:hAnsi="Times New Roman" w:cs="Times New Roman"/>
        </w:rPr>
      </w:pPr>
    </w:p>
    <w:p w14:paraId="29F4BE8C" w14:textId="77777777" w:rsidR="00831FE2" w:rsidRDefault="00831FE2">
      <w:pPr>
        <w:pStyle w:val="Standard"/>
        <w:jc w:val="both"/>
        <w:rPr>
          <w:rFonts w:ascii="Times New Roman" w:hAnsi="Times New Roman" w:cs="Times New Roman"/>
        </w:rPr>
      </w:pPr>
    </w:p>
    <w:p w14:paraId="2D3EC14D" w14:textId="77777777" w:rsidR="00831FE2" w:rsidRDefault="00831FE2">
      <w:pPr>
        <w:pStyle w:val="Standard"/>
        <w:jc w:val="both"/>
        <w:rPr>
          <w:rFonts w:ascii="Times New Roman" w:hAnsi="Times New Roman" w:cs="Times New Roman"/>
        </w:rPr>
      </w:pPr>
    </w:p>
    <w:p w14:paraId="540C0E60" w14:textId="77777777" w:rsidR="000B512F" w:rsidRDefault="000B512F">
      <w:pPr>
        <w:pStyle w:val="Standard"/>
        <w:jc w:val="both"/>
        <w:rPr>
          <w:rFonts w:ascii="Times New Roman" w:hAnsi="Times New Roman" w:cs="Times New Roman"/>
        </w:rPr>
      </w:pPr>
    </w:p>
    <w:p w14:paraId="583FFFEE" w14:textId="77777777" w:rsidR="000B512F" w:rsidRDefault="000B512F">
      <w:pPr>
        <w:pStyle w:val="Standard"/>
        <w:jc w:val="both"/>
        <w:rPr>
          <w:rFonts w:ascii="Times New Roman" w:hAnsi="Times New Roman" w:cs="Times New Roman"/>
        </w:rPr>
      </w:pPr>
    </w:p>
    <w:p w14:paraId="7D2B201A" w14:textId="77777777" w:rsidR="000B512F" w:rsidRDefault="000B512F">
      <w:pPr>
        <w:pStyle w:val="Standard"/>
        <w:jc w:val="both"/>
        <w:rPr>
          <w:rFonts w:ascii="Times New Roman" w:hAnsi="Times New Roman" w:cs="Times New Roman"/>
        </w:rPr>
      </w:pPr>
    </w:p>
    <w:p w14:paraId="6FA0849A" w14:textId="77777777" w:rsidR="000B512F" w:rsidRDefault="000B512F">
      <w:pPr>
        <w:pStyle w:val="Standard"/>
        <w:jc w:val="both"/>
        <w:rPr>
          <w:rFonts w:ascii="Times New Roman" w:hAnsi="Times New Roman" w:cs="Times New Roman"/>
        </w:rPr>
      </w:pPr>
    </w:p>
    <w:p w14:paraId="71880F3E" w14:textId="77777777" w:rsidR="000B512F" w:rsidRDefault="000B512F">
      <w:pPr>
        <w:pStyle w:val="Standard"/>
        <w:jc w:val="both"/>
        <w:rPr>
          <w:rFonts w:ascii="Times New Roman" w:hAnsi="Times New Roman" w:cs="Times New Roman"/>
        </w:rPr>
      </w:pPr>
    </w:p>
    <w:p w14:paraId="081BE638" w14:textId="77777777" w:rsidR="000B512F" w:rsidRDefault="000B512F">
      <w:pPr>
        <w:pStyle w:val="Standard"/>
        <w:jc w:val="both"/>
        <w:rPr>
          <w:rFonts w:ascii="Times New Roman" w:hAnsi="Times New Roman" w:cs="Times New Roman"/>
        </w:rPr>
      </w:pPr>
    </w:p>
    <w:p w14:paraId="2442D779" w14:textId="77777777" w:rsidR="000B512F" w:rsidRDefault="000B512F">
      <w:pPr>
        <w:pStyle w:val="Standard"/>
        <w:jc w:val="both"/>
        <w:rPr>
          <w:rFonts w:ascii="Times New Roman" w:hAnsi="Times New Roman" w:cs="Times New Roman"/>
        </w:rPr>
      </w:pPr>
    </w:p>
    <w:p w14:paraId="43A5FE2D" w14:textId="77777777" w:rsidR="000B512F" w:rsidRDefault="000B512F">
      <w:pPr>
        <w:pStyle w:val="Standard"/>
        <w:jc w:val="both"/>
        <w:rPr>
          <w:rFonts w:ascii="Times New Roman" w:hAnsi="Times New Roman" w:cs="Times New Roman"/>
        </w:rPr>
      </w:pPr>
    </w:p>
    <w:p w14:paraId="067FBEE5" w14:textId="77777777" w:rsidR="000B512F" w:rsidRDefault="000B512F">
      <w:pPr>
        <w:pStyle w:val="Standard"/>
        <w:jc w:val="both"/>
        <w:rPr>
          <w:rFonts w:ascii="Times New Roman" w:hAnsi="Times New Roman" w:cs="Times New Roman"/>
        </w:rPr>
      </w:pPr>
    </w:p>
    <w:p w14:paraId="2447D28F" w14:textId="77777777" w:rsidR="000B512F" w:rsidRDefault="000B512F">
      <w:pPr>
        <w:pStyle w:val="Standard"/>
        <w:jc w:val="both"/>
        <w:rPr>
          <w:rFonts w:ascii="Times New Roman" w:hAnsi="Times New Roman" w:cs="Times New Roman"/>
        </w:rPr>
      </w:pPr>
    </w:p>
    <w:p w14:paraId="3A0A6CEC" w14:textId="77777777" w:rsidR="000B512F" w:rsidRDefault="000B512F">
      <w:pPr>
        <w:pStyle w:val="Standard"/>
        <w:jc w:val="both"/>
        <w:rPr>
          <w:rFonts w:ascii="Times New Roman" w:hAnsi="Times New Roman" w:cs="Times New Roman"/>
        </w:rPr>
      </w:pPr>
    </w:p>
    <w:p w14:paraId="7B5FA436" w14:textId="77777777" w:rsidR="000B512F" w:rsidRDefault="000B512F">
      <w:pPr>
        <w:pStyle w:val="Standard"/>
        <w:jc w:val="both"/>
        <w:rPr>
          <w:rFonts w:ascii="Times New Roman" w:hAnsi="Times New Roman" w:cs="Times New Roman"/>
        </w:rPr>
      </w:pPr>
    </w:p>
    <w:p w14:paraId="661E4F0E" w14:textId="77777777" w:rsidR="000B512F" w:rsidRDefault="000B512F">
      <w:pPr>
        <w:pStyle w:val="Standard"/>
        <w:jc w:val="both"/>
        <w:rPr>
          <w:rFonts w:ascii="Times New Roman" w:hAnsi="Times New Roman" w:cs="Times New Roman"/>
        </w:rPr>
      </w:pPr>
    </w:p>
    <w:p w14:paraId="2AFBF4FB" w14:textId="77777777" w:rsidR="000B512F" w:rsidRDefault="000B512F">
      <w:pPr>
        <w:pStyle w:val="Standard"/>
        <w:jc w:val="both"/>
        <w:rPr>
          <w:rFonts w:ascii="Times New Roman" w:hAnsi="Times New Roman" w:cs="Times New Roman"/>
        </w:rPr>
      </w:pPr>
    </w:p>
    <w:p w14:paraId="46E43F4B" w14:textId="77777777" w:rsidR="000B512F" w:rsidRDefault="000B512F">
      <w:pPr>
        <w:pStyle w:val="Standard"/>
        <w:jc w:val="both"/>
        <w:rPr>
          <w:rFonts w:ascii="Times New Roman" w:hAnsi="Times New Roman" w:cs="Times New Roman"/>
        </w:rPr>
      </w:pPr>
    </w:p>
    <w:p w14:paraId="349F3C65" w14:textId="77777777" w:rsidR="000B512F" w:rsidRDefault="000B512F">
      <w:pPr>
        <w:pStyle w:val="Standard"/>
        <w:jc w:val="both"/>
        <w:rPr>
          <w:rFonts w:ascii="Times New Roman" w:hAnsi="Times New Roman" w:cs="Times New Roman"/>
        </w:rPr>
      </w:pPr>
    </w:p>
    <w:p w14:paraId="6D618440" w14:textId="77777777" w:rsidR="000B512F" w:rsidRDefault="000B512F">
      <w:pPr>
        <w:pStyle w:val="Standard"/>
        <w:jc w:val="both"/>
        <w:rPr>
          <w:rFonts w:ascii="Times New Roman" w:hAnsi="Times New Roman" w:cs="Times New Roman"/>
        </w:rPr>
      </w:pPr>
    </w:p>
    <w:sectPr w:rsidR="000B512F">
      <w:footerReference w:type="default" r:id="rId22"/>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7F45C" w14:textId="77777777" w:rsidR="0047365D" w:rsidRDefault="0047365D">
      <w:r>
        <w:separator/>
      </w:r>
    </w:p>
  </w:endnote>
  <w:endnote w:type="continuationSeparator" w:id="0">
    <w:p w14:paraId="3FDD574A" w14:textId="77777777" w:rsidR="0047365D" w:rsidRDefault="0047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B3B45" w14:textId="77777777" w:rsidR="00000000" w:rsidRDefault="00000000">
    <w:pPr>
      <w:pStyle w:val="Pieddepage"/>
      <w:jc w:val="right"/>
    </w:pPr>
    <w:r>
      <w:fldChar w:fldCharType="begin"/>
    </w:r>
    <w:r>
      <w:instrText xml:space="preserve"> PAGE </w:instrText>
    </w:r>
    <w:r>
      <w:fldChar w:fldCharType="separate"/>
    </w:r>
    <w:r>
      <w:t>2</w:t>
    </w:r>
    <w:r>
      <w:fldChar w:fldCharType="end"/>
    </w:r>
  </w:p>
  <w:p w14:paraId="07BD8888"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0C533" w14:textId="77777777" w:rsidR="0047365D" w:rsidRDefault="0047365D">
      <w:r>
        <w:rPr>
          <w:color w:val="000000"/>
        </w:rPr>
        <w:separator/>
      </w:r>
    </w:p>
  </w:footnote>
  <w:footnote w:type="continuationSeparator" w:id="0">
    <w:p w14:paraId="5C6FC79F" w14:textId="77777777" w:rsidR="0047365D" w:rsidRDefault="0047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02C67"/>
    <w:multiLevelType w:val="hybridMultilevel"/>
    <w:tmpl w:val="36C0B2E0"/>
    <w:lvl w:ilvl="0" w:tplc="FFFFFFF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6DBF05A6"/>
    <w:multiLevelType w:val="hybridMultilevel"/>
    <w:tmpl w:val="E1C6EDB6"/>
    <w:lvl w:ilvl="0" w:tplc="FFFFFFF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367528557">
    <w:abstractNumId w:val="0"/>
  </w:num>
  <w:num w:numId="2" w16cid:durableId="176537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31FE2"/>
    <w:rsid w:val="000B512F"/>
    <w:rsid w:val="00131FBF"/>
    <w:rsid w:val="0047365D"/>
    <w:rsid w:val="007620B1"/>
    <w:rsid w:val="00831FE2"/>
    <w:rsid w:val="00D35D3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8BBF"/>
  <w15:docId w15:val="{FEB4C979-DE28-4942-9D75-B63F9CAE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ourceText">
    <w:name w:val="Source Text"/>
    <w:rPr>
      <w:rFonts w:ascii="Liberation Mono" w:eastAsia="Noto Sans Mono CJK SC" w:hAnsi="Liberation Mono" w:cs="Liberation Mono"/>
    </w:rPr>
  </w:style>
  <w:style w:type="paragraph" w:styleId="En-tte">
    <w:name w:val="header"/>
    <w:basedOn w:val="Normal"/>
    <w:pPr>
      <w:tabs>
        <w:tab w:val="center" w:pos="4536"/>
        <w:tab w:val="right" w:pos="9072"/>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536"/>
        <w:tab w:val="right" w:pos="9072"/>
      </w:tabs>
    </w:pPr>
    <w:rPr>
      <w:rFonts w:cs="Mangal"/>
      <w:szCs w:val="21"/>
    </w:rPr>
  </w:style>
  <w:style w:type="character" w:customStyle="1" w:styleId="PieddepageCar">
    <w:name w:val="Pied de page Car"/>
    <w:basedOn w:val="Policepardfaut"/>
    <w:rPr>
      <w:rFonts w:cs="Mangal"/>
      <w:szCs w:val="21"/>
    </w:rPr>
  </w:style>
  <w:style w:type="paragraph" w:styleId="En-ttedetabledesmatires">
    <w:name w:val="TOC Heading"/>
    <w:basedOn w:val="Titre1"/>
    <w:next w:val="Normal"/>
    <w:pPr>
      <w:keepLines/>
      <w:suppressAutoHyphens w:val="0"/>
      <w:spacing w:after="0" w:line="256" w:lineRule="auto"/>
      <w:textAlignment w:val="auto"/>
    </w:pPr>
    <w:rPr>
      <w:rFonts w:ascii="Calibri Light" w:eastAsia="Times New Roman" w:hAnsi="Calibri Light" w:cs="Times New Roman"/>
      <w:b w:val="0"/>
      <w:bCs w:val="0"/>
      <w:color w:val="2F5496"/>
      <w:kern w:val="0"/>
      <w:sz w:val="32"/>
      <w:szCs w:val="32"/>
      <w:lang w:eastAsia="fr-FR" w:bidi="ar-SA"/>
    </w:rPr>
  </w:style>
  <w:style w:type="paragraph" w:styleId="TM1">
    <w:name w:val="toc 1"/>
    <w:basedOn w:val="Normal"/>
    <w:next w:val="Normal"/>
    <w:autoRedefine/>
    <w:pPr>
      <w:spacing w:after="100"/>
    </w:pPr>
    <w:rPr>
      <w:rFonts w:cs="Mangal"/>
      <w:szCs w:val="21"/>
    </w:rPr>
  </w:style>
  <w:style w:type="character" w:styleId="Lienhypertexte">
    <w:name w:val="Hyperlink"/>
    <w:basedOn w:val="Policepardfaut"/>
    <w:rPr>
      <w:color w:val="0563C1"/>
      <w:u w:val="single"/>
    </w:rPr>
  </w:style>
  <w:style w:type="paragraph" w:styleId="Tabledesillustrations">
    <w:name w:val="table of figures"/>
    <w:basedOn w:val="Normal"/>
    <w:next w:val="Normal"/>
    <w:rPr>
      <w:rFonts w:cs="Mangal"/>
      <w:szCs w:val="21"/>
    </w:rPr>
  </w:style>
  <w:style w:type="paragraph" w:styleId="Sansinterligne">
    <w:name w:val="No Spacing"/>
    <w:pPr>
      <w:textAlignment w:val="auto"/>
    </w:pPr>
    <w:rPr>
      <w:rFonts w:ascii="Calibri" w:eastAsia="Times New Roman" w:hAnsi="Calibri" w:cs="Times New Roman"/>
      <w:kern w:val="0"/>
      <w:sz w:val="22"/>
      <w:szCs w:val="22"/>
      <w:lang w:eastAsia="fr-FR" w:bidi="ar-SA"/>
    </w:rPr>
  </w:style>
  <w:style w:type="character" w:customStyle="1" w:styleId="SansinterligneCar">
    <w:name w:val="Sans interligne Car"/>
    <w:basedOn w:val="Policepardfaut"/>
    <w:rPr>
      <w:rFonts w:ascii="Calibri" w:eastAsia="Times New Roman" w:hAnsi="Calibri" w:cs="Times New Roman"/>
      <w:kern w:val="0"/>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_Toc198583111" TargetMode="External"/><Relationship Id="rId13" Type="http://schemas.openxmlformats.org/officeDocument/2006/relationships/hyperlink" Target="file:///D:\doc_technique%20poo.odt#_Toc198583127"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yperlink" Target="#_Toc198583110" TargetMode="External"/><Relationship Id="rId12" Type="http://schemas.openxmlformats.org/officeDocument/2006/relationships/hyperlink" Target="file:///D:\doc_technique%20poo.odt#_Toc198583126"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oc_technique%20poo.odt#_Toc19858312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doc_technique%20poo.odt#_Toc198583129" TargetMode="External"/><Relationship Id="rId23" Type="http://schemas.openxmlformats.org/officeDocument/2006/relationships/fontTable" Target="fontTable.xml"/><Relationship Id="rId10" Type="http://schemas.openxmlformats.org/officeDocument/2006/relationships/hyperlink" Target="file:///D:\doc_technique%20poo.odt#_Toc198583124"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_Toc198583112" TargetMode="External"/><Relationship Id="rId14" Type="http://schemas.openxmlformats.org/officeDocument/2006/relationships/hyperlink" Target="file:///D:\doc_technique%20poo.odt#_Toc198583128"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804</Words>
  <Characters>4215</Characters>
  <Application>Microsoft Office Word</Application>
  <DocSecurity>0</DocSecurity>
  <Lines>162</Lines>
  <Paragraphs>119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Document de présentation des différents diagrammes</dc:subject>
  <dc:creator>Mansah</dc:creator>
  <cp:lastModifiedBy>SUPRA STORES</cp:lastModifiedBy>
  <cp:revision>3</cp:revision>
  <cp:lastPrinted>2025-05-19T20:42:00Z</cp:lastPrinted>
  <dcterms:created xsi:type="dcterms:W3CDTF">2025-05-19T22:17:00Z</dcterms:created>
  <dcterms:modified xsi:type="dcterms:W3CDTF">2025-05-19T22:17:00Z</dcterms:modified>
</cp:coreProperties>
</file>